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14:paraId="673FAB4E" w14:textId="77777777" w:rsidTr="00A43A5B">
        <w:trPr>
          <w:cantSplit/>
          <w:trHeight w:val="4488"/>
        </w:trPr>
        <w:tc>
          <w:tcPr>
            <w:tcW w:w="6285" w:type="dxa"/>
          </w:tcPr>
          <w:p w14:paraId="1C181B56" w14:textId="65C30F9B" w:rsidR="00F448BC" w:rsidRDefault="00B17F2E" w:rsidP="00A43A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73A9FCE" wp14:editId="1D4CA234">
                  <wp:extent cx="3853815" cy="1856740"/>
                  <wp:effectExtent l="0" t="0" r="0" b="0"/>
                  <wp:docPr id="5" name="Immagin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185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Grigliatabella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14:paraId="43164059" w14:textId="7777777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14:paraId="63DD65B7" w14:textId="2ED8E7F7" w:rsidR="00B77317" w:rsidRPr="00CD1539" w:rsidRDefault="00B17F2E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proofErr w:type="spellStart"/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Simulazione</w:t>
                  </w:r>
                  <w:proofErr w:type="spellEnd"/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proofErr w:type="gramStart"/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di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Pallet</w:t>
                  </w:r>
                  <w:proofErr w:type="gramEnd"/>
                </w:p>
                <w:p w14:paraId="3F941584" w14:textId="77777777" w:rsidR="00B77317" w:rsidRPr="00CD1539" w:rsidRDefault="00B77317" w:rsidP="00E217C8">
                  <w:pPr>
                    <w:rPr>
                      <w:rStyle w:val="Enfasigrassetto"/>
                      <w:sz w:val="20"/>
                      <w:szCs w:val="20"/>
                    </w:rPr>
                  </w:pPr>
                </w:p>
                <w:p w14:paraId="2F0A4258" w14:textId="0DE1BB11" w:rsidR="00B77317" w:rsidRPr="00CD1539" w:rsidRDefault="00B17F2E" w:rsidP="009C008A">
                  <w:pPr>
                    <w:rPr>
                      <w:rStyle w:val="Enfasigrassetto"/>
                      <w:sz w:val="20"/>
                      <w:szCs w:val="20"/>
                    </w:rPr>
                  </w:pPr>
                  <w:r>
                    <w:rPr>
                      <w:rStyle w:val="Enfasigrassetto"/>
                      <w:sz w:val="20"/>
                      <w:szCs w:val="20"/>
                    </w:rPr>
                    <w:t>Data</w:t>
                  </w:r>
                  <w:r w:rsidR="00B77317" w:rsidRPr="00CD1539">
                    <w:rPr>
                      <w:rStyle w:val="Enfasigrassetto"/>
                      <w:sz w:val="20"/>
                      <w:szCs w:val="20"/>
                    </w:rPr>
                    <w:t xml:space="preserve">: </w:t>
                  </w:r>
                  <w:proofErr w:type="spellStart"/>
                  <w:r>
                    <w:rPr>
                      <w:rStyle w:val="Enfasigrassetto"/>
                      <w:b w:val="0"/>
                      <w:sz w:val="20"/>
                      <w:szCs w:val="20"/>
                    </w:rPr>
                    <w:t>lunedì</w:t>
                  </w:r>
                  <w:proofErr w:type="spellEnd"/>
                  <w:r>
                    <w:rPr>
                      <w:rStyle w:val="Enfasigrassetto"/>
                      <w:b w:val="0"/>
                      <w:sz w:val="20"/>
                      <w:szCs w:val="20"/>
                    </w:rPr>
                    <w:t xml:space="preserve"> 12 </w:t>
                  </w:r>
                  <w:proofErr w:type="spellStart"/>
                  <w:r>
                    <w:rPr>
                      <w:rStyle w:val="Enfasigrassetto"/>
                      <w:b w:val="0"/>
                      <w:sz w:val="20"/>
                      <w:szCs w:val="20"/>
                    </w:rPr>
                    <w:t>febbraio</w:t>
                  </w:r>
                  <w:proofErr w:type="spellEnd"/>
                  <w:r>
                    <w:rPr>
                      <w:rStyle w:val="Enfasigrassetto"/>
                      <w:b w:val="0"/>
                      <w:sz w:val="20"/>
                      <w:szCs w:val="20"/>
                    </w:rPr>
                    <w:t xml:space="preserve"> 2024</w:t>
                  </w:r>
                  <w:r w:rsidR="00B77317" w:rsidRPr="00CD1539">
                    <w:rPr>
                      <w:rStyle w:val="Enfasigrassetto"/>
                      <w:sz w:val="20"/>
                      <w:szCs w:val="20"/>
                    </w:rPr>
                    <w:br/>
                  </w:r>
                  <w:r>
                    <w:rPr>
                      <w:rStyle w:val="Enfasigrassetto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Enfasigrassetto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Enfasigrassetto"/>
                      <w:b w:val="0"/>
                      <w:sz w:val="20"/>
                      <w:szCs w:val="20"/>
                    </w:rPr>
                    <w:t>Busuioc Victor</w:t>
                  </w:r>
                </w:p>
                <w:p w14:paraId="379FF832" w14:textId="0DE3CB1D" w:rsidR="00B77317" w:rsidRPr="00CD1539" w:rsidRDefault="00B17F2E" w:rsidP="009C008A">
                  <w:pPr>
                    <w:rPr>
                      <w:rStyle w:val="Enfasigrassetto"/>
                      <w:b w:val="0"/>
                      <w:sz w:val="20"/>
                      <w:szCs w:val="20"/>
                    </w:rPr>
                  </w:pPr>
                  <w:r>
                    <w:rPr>
                      <w:rStyle w:val="Enfasigrassetto"/>
                      <w:sz w:val="20"/>
                      <w:szCs w:val="20"/>
                    </w:rPr>
                    <w:t>Nome studio</w:t>
                  </w:r>
                  <w:r w:rsidR="00B77317" w:rsidRPr="00CD1539">
                    <w:rPr>
                      <w:rStyle w:val="Enfasigrassetto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Enfasigrassetto"/>
                      <w:b w:val="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Enfasigrassetto"/>
                      <w:b w:val="0"/>
                      <w:sz w:val="20"/>
                      <w:szCs w:val="20"/>
                    </w:rPr>
                    <w:t>Analisi</w:t>
                  </w:r>
                  <w:proofErr w:type="spellEnd"/>
                  <w:r>
                    <w:rPr>
                      <w:rStyle w:val="Enfasigrassetto"/>
                      <w:b w:val="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Enfasigrassetto"/>
                      <w:b w:val="0"/>
                      <w:sz w:val="20"/>
                      <w:szCs w:val="20"/>
                    </w:rPr>
                    <w:t>statica</w:t>
                  </w:r>
                  <w:proofErr w:type="spellEnd"/>
                  <w:r>
                    <w:rPr>
                      <w:rStyle w:val="Enfasigrassetto"/>
                      <w:b w:val="0"/>
                      <w:sz w:val="20"/>
                      <w:szCs w:val="20"/>
                    </w:rPr>
                    <w:t xml:space="preserve"> Pallet</w:t>
                  </w:r>
                </w:p>
                <w:p w14:paraId="0F0161EB" w14:textId="10E2C95F" w:rsidR="00B77317" w:rsidRPr="006A441F" w:rsidRDefault="00B17F2E" w:rsidP="00B77317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Enfasigrassetto"/>
                      <w:sz w:val="20"/>
                      <w:szCs w:val="20"/>
                    </w:rPr>
                    <w:t xml:space="preserve">Tipo di </w:t>
                  </w:r>
                  <w:proofErr w:type="spellStart"/>
                  <w:r>
                    <w:rPr>
                      <w:rStyle w:val="Enfasigrassetto"/>
                      <w:sz w:val="20"/>
                      <w:szCs w:val="20"/>
                    </w:rPr>
                    <w:t>analisi</w:t>
                  </w:r>
                  <w:proofErr w:type="spellEnd"/>
                  <w:r w:rsidR="00B77317" w:rsidRPr="00CD1539">
                    <w:rPr>
                      <w:rStyle w:val="Enfasigrassetto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Enfasigrassetto"/>
                      <w:b w:val="0"/>
                    </w:rPr>
                    <w:t xml:space="preserve"> </w:t>
                  </w:r>
                  <w:proofErr w:type="spellStart"/>
                  <w:r>
                    <w:rPr>
                      <w:rStyle w:val="Enfasigrassetto"/>
                      <w:b w:val="0"/>
                      <w:sz w:val="20"/>
                      <w:szCs w:val="20"/>
                    </w:rPr>
                    <w:t>Analisi</w:t>
                  </w:r>
                  <w:proofErr w:type="spellEnd"/>
                  <w:r>
                    <w:rPr>
                      <w:rStyle w:val="Enfasigrassetto"/>
                      <w:b w:val="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Enfasigrassetto"/>
                      <w:b w:val="0"/>
                      <w:sz w:val="20"/>
                      <w:szCs w:val="20"/>
                    </w:rPr>
                    <w:t>statica</w:t>
                  </w:r>
                  <w:proofErr w:type="spellEnd"/>
                </w:p>
              </w:tc>
            </w:tr>
            <w:tr w:rsidR="00B77317" w14:paraId="2F12FD25" w14:textId="7777777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14:paraId="47AF7737" w14:textId="1CC1CA60" w:rsidR="00B77317" w:rsidRDefault="00B17F2E" w:rsidP="00E3408D">
                      <w:pPr>
                        <w:pStyle w:val="Titolosommario"/>
                      </w:pPr>
                      <w:proofErr w:type="spellStart"/>
                      <w:r>
                        <w:t>Sommario</w:t>
                      </w:r>
                      <w:proofErr w:type="spellEnd"/>
                    </w:p>
                    <w:p w14:paraId="07C9606E" w14:textId="692CB003" w:rsidR="00B17F2E" w:rsidRDefault="001041F1">
                      <w:pPr>
                        <w:pStyle w:val="Sommario1"/>
                        <w:rPr>
                          <w:noProof/>
                          <w:sz w:val="22"/>
                          <w:lang w:val="it-IT" w:eastAsia="it-IT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158623027" w:history="1">
                        <w:r w:rsidR="00B17F2E" w:rsidRPr="00344802">
                          <w:rPr>
                            <w:rStyle w:val="Collegamentoipertestuale"/>
                            <w:noProof/>
                          </w:rPr>
                          <w:t>Descrizione</w:t>
                        </w:r>
                        <w:r w:rsidR="00B17F2E">
                          <w:rPr>
                            <w:noProof/>
                            <w:webHidden/>
                          </w:rPr>
                          <w:tab/>
                        </w:r>
                        <w:r w:rsidR="00B17F2E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B17F2E">
                          <w:rPr>
                            <w:noProof/>
                            <w:webHidden/>
                          </w:rPr>
                          <w:instrText xml:space="preserve"> PAGEREF _Toc158623027 \h </w:instrText>
                        </w:r>
                        <w:r w:rsidR="00B17F2E">
                          <w:rPr>
                            <w:noProof/>
                            <w:webHidden/>
                          </w:rPr>
                        </w:r>
                        <w:r w:rsidR="00B17F2E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B17F2E">
                          <w:rPr>
                            <w:noProof/>
                            <w:webHidden/>
                          </w:rPr>
                          <w:t>1</w:t>
                        </w:r>
                        <w:r w:rsidR="00B17F2E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38501B9" w14:textId="19B129A2" w:rsidR="00B17F2E" w:rsidRDefault="00EE4B06">
                      <w:pPr>
                        <w:pStyle w:val="Sommario1"/>
                        <w:rPr>
                          <w:noProof/>
                          <w:sz w:val="22"/>
                          <w:lang w:val="it-IT" w:eastAsia="it-IT"/>
                        </w:rPr>
                      </w:pPr>
                      <w:hyperlink w:anchor="_Toc158623028" w:history="1">
                        <w:r w:rsidR="00B17F2E" w:rsidRPr="00344802">
                          <w:rPr>
                            <w:rStyle w:val="Collegamentoipertestuale"/>
                            <w:noProof/>
                          </w:rPr>
                          <w:t>Presupposti</w:t>
                        </w:r>
                        <w:r w:rsidR="00B17F2E">
                          <w:rPr>
                            <w:noProof/>
                            <w:webHidden/>
                          </w:rPr>
                          <w:tab/>
                        </w:r>
                        <w:r w:rsidR="00B17F2E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B17F2E">
                          <w:rPr>
                            <w:noProof/>
                            <w:webHidden/>
                          </w:rPr>
                          <w:instrText xml:space="preserve"> PAGEREF _Toc158623028 \h </w:instrText>
                        </w:r>
                        <w:r w:rsidR="00B17F2E">
                          <w:rPr>
                            <w:noProof/>
                            <w:webHidden/>
                          </w:rPr>
                        </w:r>
                        <w:r w:rsidR="00B17F2E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B17F2E">
                          <w:rPr>
                            <w:noProof/>
                            <w:webHidden/>
                          </w:rPr>
                          <w:t>2</w:t>
                        </w:r>
                        <w:r w:rsidR="00B17F2E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0A00507" w14:textId="51611A03" w:rsidR="00B17F2E" w:rsidRDefault="00EE4B06">
                      <w:pPr>
                        <w:pStyle w:val="Sommario1"/>
                        <w:rPr>
                          <w:noProof/>
                          <w:sz w:val="22"/>
                          <w:lang w:val="it-IT" w:eastAsia="it-IT"/>
                        </w:rPr>
                      </w:pPr>
                      <w:hyperlink w:anchor="_Toc158623029" w:history="1">
                        <w:r w:rsidR="00B17F2E" w:rsidRPr="00344802">
                          <w:rPr>
                            <w:rStyle w:val="Collegamentoipertestuale"/>
                            <w:noProof/>
                          </w:rPr>
                          <w:t>Informazioni sul modello</w:t>
                        </w:r>
                        <w:r w:rsidR="00B17F2E">
                          <w:rPr>
                            <w:noProof/>
                            <w:webHidden/>
                          </w:rPr>
                          <w:tab/>
                        </w:r>
                        <w:r w:rsidR="00B17F2E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B17F2E">
                          <w:rPr>
                            <w:noProof/>
                            <w:webHidden/>
                          </w:rPr>
                          <w:instrText xml:space="preserve"> PAGEREF _Toc158623029 \h </w:instrText>
                        </w:r>
                        <w:r w:rsidR="00B17F2E">
                          <w:rPr>
                            <w:noProof/>
                            <w:webHidden/>
                          </w:rPr>
                        </w:r>
                        <w:r w:rsidR="00B17F2E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B17F2E">
                          <w:rPr>
                            <w:noProof/>
                            <w:webHidden/>
                          </w:rPr>
                          <w:t>2</w:t>
                        </w:r>
                        <w:r w:rsidR="00B17F2E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5EDA9D3" w14:textId="61644E7A" w:rsidR="00B17F2E" w:rsidRDefault="00EE4B06">
                      <w:pPr>
                        <w:pStyle w:val="Sommario1"/>
                        <w:rPr>
                          <w:noProof/>
                          <w:sz w:val="22"/>
                          <w:lang w:val="it-IT" w:eastAsia="it-IT"/>
                        </w:rPr>
                      </w:pPr>
                      <w:hyperlink w:anchor="_Toc158623030" w:history="1">
                        <w:r w:rsidR="00B17F2E" w:rsidRPr="00344802">
                          <w:rPr>
                            <w:rStyle w:val="Collegamentoipertestuale"/>
                            <w:noProof/>
                          </w:rPr>
                          <w:t>Proprietà studio</w:t>
                        </w:r>
                        <w:r w:rsidR="00B17F2E">
                          <w:rPr>
                            <w:noProof/>
                            <w:webHidden/>
                          </w:rPr>
                          <w:tab/>
                        </w:r>
                        <w:r w:rsidR="00B17F2E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B17F2E">
                          <w:rPr>
                            <w:noProof/>
                            <w:webHidden/>
                          </w:rPr>
                          <w:instrText xml:space="preserve"> PAGEREF _Toc158623030 \h </w:instrText>
                        </w:r>
                        <w:r w:rsidR="00B17F2E">
                          <w:rPr>
                            <w:noProof/>
                            <w:webHidden/>
                          </w:rPr>
                        </w:r>
                        <w:r w:rsidR="00B17F2E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B17F2E">
                          <w:rPr>
                            <w:noProof/>
                            <w:webHidden/>
                          </w:rPr>
                          <w:t>3</w:t>
                        </w:r>
                        <w:r w:rsidR="00B17F2E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998B3AF" w14:textId="53F510CA" w:rsidR="00B17F2E" w:rsidRDefault="00EE4B06">
                      <w:pPr>
                        <w:pStyle w:val="Sommario1"/>
                        <w:rPr>
                          <w:noProof/>
                          <w:sz w:val="22"/>
                          <w:lang w:val="it-IT" w:eastAsia="it-IT"/>
                        </w:rPr>
                      </w:pPr>
                      <w:hyperlink w:anchor="_Toc158623031" w:history="1">
                        <w:r w:rsidR="00B17F2E" w:rsidRPr="00344802">
                          <w:rPr>
                            <w:rStyle w:val="Collegamentoipertestuale"/>
                            <w:noProof/>
                          </w:rPr>
                          <w:t>Unità</w:t>
                        </w:r>
                        <w:r w:rsidR="00B17F2E">
                          <w:rPr>
                            <w:noProof/>
                            <w:webHidden/>
                          </w:rPr>
                          <w:tab/>
                        </w:r>
                        <w:r w:rsidR="00B17F2E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B17F2E">
                          <w:rPr>
                            <w:noProof/>
                            <w:webHidden/>
                          </w:rPr>
                          <w:instrText xml:space="preserve"> PAGEREF _Toc158623031 \h </w:instrText>
                        </w:r>
                        <w:r w:rsidR="00B17F2E">
                          <w:rPr>
                            <w:noProof/>
                            <w:webHidden/>
                          </w:rPr>
                        </w:r>
                        <w:r w:rsidR="00B17F2E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B17F2E">
                          <w:rPr>
                            <w:noProof/>
                            <w:webHidden/>
                          </w:rPr>
                          <w:t>3</w:t>
                        </w:r>
                        <w:r w:rsidR="00B17F2E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232049C" w14:textId="40CCD42C" w:rsidR="00B17F2E" w:rsidRDefault="00EE4B06">
                      <w:pPr>
                        <w:pStyle w:val="Sommario1"/>
                        <w:rPr>
                          <w:noProof/>
                          <w:sz w:val="22"/>
                          <w:lang w:val="it-IT" w:eastAsia="it-IT"/>
                        </w:rPr>
                      </w:pPr>
                      <w:hyperlink w:anchor="_Toc158623032" w:history="1">
                        <w:r w:rsidR="00B17F2E" w:rsidRPr="00344802">
                          <w:rPr>
                            <w:rStyle w:val="Collegamentoipertestuale"/>
                            <w:noProof/>
                          </w:rPr>
                          <w:t>Proprietà materiale</w:t>
                        </w:r>
                        <w:r w:rsidR="00B17F2E">
                          <w:rPr>
                            <w:noProof/>
                            <w:webHidden/>
                          </w:rPr>
                          <w:tab/>
                        </w:r>
                        <w:r w:rsidR="00B17F2E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B17F2E">
                          <w:rPr>
                            <w:noProof/>
                            <w:webHidden/>
                          </w:rPr>
                          <w:instrText xml:space="preserve"> PAGEREF _Toc158623032 \h </w:instrText>
                        </w:r>
                        <w:r w:rsidR="00B17F2E">
                          <w:rPr>
                            <w:noProof/>
                            <w:webHidden/>
                          </w:rPr>
                        </w:r>
                        <w:r w:rsidR="00B17F2E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B17F2E">
                          <w:rPr>
                            <w:noProof/>
                            <w:webHidden/>
                          </w:rPr>
                          <w:t>4</w:t>
                        </w:r>
                        <w:r w:rsidR="00B17F2E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3E7ABD1" w14:textId="09C475E8" w:rsidR="00B17F2E" w:rsidRDefault="00EE4B06">
                      <w:pPr>
                        <w:pStyle w:val="Sommario1"/>
                        <w:rPr>
                          <w:noProof/>
                          <w:sz w:val="22"/>
                          <w:lang w:val="it-IT" w:eastAsia="it-IT"/>
                        </w:rPr>
                      </w:pPr>
                      <w:hyperlink w:anchor="_Toc158623033" w:history="1">
                        <w:r w:rsidR="00B17F2E" w:rsidRPr="00344802">
                          <w:rPr>
                            <w:rStyle w:val="Collegamentoipertestuale"/>
                            <w:noProof/>
                          </w:rPr>
                          <w:t>Carichi e fissaggi</w:t>
                        </w:r>
                        <w:r w:rsidR="00B17F2E">
                          <w:rPr>
                            <w:noProof/>
                            <w:webHidden/>
                          </w:rPr>
                          <w:tab/>
                        </w:r>
                        <w:r w:rsidR="00B17F2E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B17F2E">
                          <w:rPr>
                            <w:noProof/>
                            <w:webHidden/>
                          </w:rPr>
                          <w:instrText xml:space="preserve"> PAGEREF _Toc158623033 \h </w:instrText>
                        </w:r>
                        <w:r w:rsidR="00B17F2E">
                          <w:rPr>
                            <w:noProof/>
                            <w:webHidden/>
                          </w:rPr>
                        </w:r>
                        <w:r w:rsidR="00B17F2E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B17F2E">
                          <w:rPr>
                            <w:noProof/>
                            <w:webHidden/>
                          </w:rPr>
                          <w:t>5</w:t>
                        </w:r>
                        <w:r w:rsidR="00B17F2E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9B72DEB" w14:textId="37DEB860" w:rsidR="00B17F2E" w:rsidRDefault="00EE4B06">
                      <w:pPr>
                        <w:pStyle w:val="Sommario1"/>
                        <w:rPr>
                          <w:noProof/>
                          <w:sz w:val="22"/>
                          <w:lang w:val="it-IT" w:eastAsia="it-IT"/>
                        </w:rPr>
                      </w:pPr>
                      <w:hyperlink w:anchor="_Toc158623034" w:history="1">
                        <w:r w:rsidR="00B17F2E" w:rsidRPr="00344802">
                          <w:rPr>
                            <w:rStyle w:val="Collegamentoipertestuale"/>
                            <w:noProof/>
                          </w:rPr>
                          <w:t>Definizioni connettore</w:t>
                        </w:r>
                        <w:r w:rsidR="00B17F2E">
                          <w:rPr>
                            <w:noProof/>
                            <w:webHidden/>
                          </w:rPr>
                          <w:tab/>
                        </w:r>
                        <w:r w:rsidR="00B17F2E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B17F2E">
                          <w:rPr>
                            <w:noProof/>
                            <w:webHidden/>
                          </w:rPr>
                          <w:instrText xml:space="preserve"> PAGEREF _Toc158623034 \h </w:instrText>
                        </w:r>
                        <w:r w:rsidR="00B17F2E">
                          <w:rPr>
                            <w:noProof/>
                            <w:webHidden/>
                          </w:rPr>
                        </w:r>
                        <w:r w:rsidR="00B17F2E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B17F2E">
                          <w:rPr>
                            <w:noProof/>
                            <w:webHidden/>
                          </w:rPr>
                          <w:t>6</w:t>
                        </w:r>
                        <w:r w:rsidR="00B17F2E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36964AA" w14:textId="7518E98C" w:rsidR="00B17F2E" w:rsidRDefault="00EE4B06">
                      <w:pPr>
                        <w:pStyle w:val="Sommario1"/>
                        <w:rPr>
                          <w:noProof/>
                          <w:sz w:val="22"/>
                          <w:lang w:val="it-IT" w:eastAsia="it-IT"/>
                        </w:rPr>
                      </w:pPr>
                      <w:hyperlink w:anchor="_Toc158623035" w:history="1">
                        <w:r w:rsidR="00B17F2E" w:rsidRPr="00344802">
                          <w:rPr>
                            <w:rStyle w:val="Collegamentoipertestuale"/>
                            <w:noProof/>
                          </w:rPr>
                          <w:t>Informazioni contatto</w:t>
                        </w:r>
                        <w:r w:rsidR="00B17F2E">
                          <w:rPr>
                            <w:noProof/>
                            <w:webHidden/>
                          </w:rPr>
                          <w:tab/>
                        </w:r>
                        <w:r w:rsidR="00B17F2E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B17F2E">
                          <w:rPr>
                            <w:noProof/>
                            <w:webHidden/>
                          </w:rPr>
                          <w:instrText xml:space="preserve"> PAGEREF _Toc158623035 \h </w:instrText>
                        </w:r>
                        <w:r w:rsidR="00B17F2E">
                          <w:rPr>
                            <w:noProof/>
                            <w:webHidden/>
                          </w:rPr>
                        </w:r>
                        <w:r w:rsidR="00B17F2E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B17F2E">
                          <w:rPr>
                            <w:noProof/>
                            <w:webHidden/>
                          </w:rPr>
                          <w:t>6</w:t>
                        </w:r>
                        <w:r w:rsidR="00B17F2E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D47B4DC" w14:textId="0E8409CE" w:rsidR="00B17F2E" w:rsidRDefault="00EE4B06">
                      <w:pPr>
                        <w:pStyle w:val="Sommario1"/>
                        <w:rPr>
                          <w:noProof/>
                          <w:sz w:val="22"/>
                          <w:lang w:val="it-IT" w:eastAsia="it-IT"/>
                        </w:rPr>
                      </w:pPr>
                      <w:hyperlink w:anchor="_Toc158623036" w:history="1">
                        <w:r w:rsidR="00B17F2E" w:rsidRPr="00344802">
                          <w:rPr>
                            <w:rStyle w:val="Collegamentoipertestuale"/>
                            <w:noProof/>
                          </w:rPr>
                          <w:t>Informazioni relative al mesh</w:t>
                        </w:r>
                        <w:r w:rsidR="00B17F2E">
                          <w:rPr>
                            <w:noProof/>
                            <w:webHidden/>
                          </w:rPr>
                          <w:tab/>
                        </w:r>
                        <w:r w:rsidR="00B17F2E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B17F2E">
                          <w:rPr>
                            <w:noProof/>
                            <w:webHidden/>
                          </w:rPr>
                          <w:instrText xml:space="preserve"> PAGEREF _Toc158623036 \h </w:instrText>
                        </w:r>
                        <w:r w:rsidR="00B17F2E">
                          <w:rPr>
                            <w:noProof/>
                            <w:webHidden/>
                          </w:rPr>
                        </w:r>
                        <w:r w:rsidR="00B17F2E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B17F2E">
                          <w:rPr>
                            <w:noProof/>
                            <w:webHidden/>
                          </w:rPr>
                          <w:t>7</w:t>
                        </w:r>
                        <w:r w:rsidR="00B17F2E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2F2335E" w14:textId="15192781" w:rsidR="00B17F2E" w:rsidRDefault="00EE4B06">
                      <w:pPr>
                        <w:pStyle w:val="Sommario1"/>
                        <w:rPr>
                          <w:noProof/>
                          <w:sz w:val="22"/>
                          <w:lang w:val="it-IT" w:eastAsia="it-IT"/>
                        </w:rPr>
                      </w:pPr>
                      <w:hyperlink w:anchor="_Toc158623037" w:history="1">
                        <w:r w:rsidR="00B17F2E" w:rsidRPr="00344802">
                          <w:rPr>
                            <w:rStyle w:val="Collegamentoipertestuale"/>
                            <w:noProof/>
                          </w:rPr>
                          <w:t>Dettagli sensore</w:t>
                        </w:r>
                        <w:r w:rsidR="00B17F2E">
                          <w:rPr>
                            <w:noProof/>
                            <w:webHidden/>
                          </w:rPr>
                          <w:tab/>
                        </w:r>
                        <w:r w:rsidR="00B17F2E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B17F2E">
                          <w:rPr>
                            <w:noProof/>
                            <w:webHidden/>
                          </w:rPr>
                          <w:instrText xml:space="preserve"> PAGEREF _Toc158623037 \h </w:instrText>
                        </w:r>
                        <w:r w:rsidR="00B17F2E">
                          <w:rPr>
                            <w:noProof/>
                            <w:webHidden/>
                          </w:rPr>
                        </w:r>
                        <w:r w:rsidR="00B17F2E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B17F2E">
                          <w:rPr>
                            <w:noProof/>
                            <w:webHidden/>
                          </w:rPr>
                          <w:t>7</w:t>
                        </w:r>
                        <w:r w:rsidR="00B17F2E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0A94FA7" w14:textId="5C966B7F" w:rsidR="00B17F2E" w:rsidRDefault="00EE4B06">
                      <w:pPr>
                        <w:pStyle w:val="Sommario1"/>
                        <w:rPr>
                          <w:noProof/>
                          <w:sz w:val="22"/>
                          <w:lang w:val="it-IT" w:eastAsia="it-IT"/>
                        </w:rPr>
                      </w:pPr>
                      <w:hyperlink w:anchor="_Toc158623038" w:history="1">
                        <w:r w:rsidR="00B17F2E" w:rsidRPr="00344802">
                          <w:rPr>
                            <w:rStyle w:val="Collegamentoipertestuale"/>
                            <w:noProof/>
                          </w:rPr>
                          <w:t>Forze risultanti</w:t>
                        </w:r>
                        <w:r w:rsidR="00B17F2E">
                          <w:rPr>
                            <w:noProof/>
                            <w:webHidden/>
                          </w:rPr>
                          <w:tab/>
                        </w:r>
                        <w:r w:rsidR="00B17F2E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B17F2E">
                          <w:rPr>
                            <w:noProof/>
                            <w:webHidden/>
                          </w:rPr>
                          <w:instrText xml:space="preserve"> PAGEREF _Toc158623038 \h </w:instrText>
                        </w:r>
                        <w:r w:rsidR="00B17F2E">
                          <w:rPr>
                            <w:noProof/>
                            <w:webHidden/>
                          </w:rPr>
                        </w:r>
                        <w:r w:rsidR="00B17F2E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B17F2E">
                          <w:rPr>
                            <w:noProof/>
                            <w:webHidden/>
                          </w:rPr>
                          <w:t>8</w:t>
                        </w:r>
                        <w:r w:rsidR="00B17F2E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A617D7C" w14:textId="3BF081BE" w:rsidR="00B17F2E" w:rsidRDefault="00EE4B06">
                      <w:pPr>
                        <w:pStyle w:val="Sommario1"/>
                        <w:rPr>
                          <w:noProof/>
                          <w:sz w:val="22"/>
                          <w:lang w:val="it-IT" w:eastAsia="it-IT"/>
                        </w:rPr>
                      </w:pPr>
                      <w:hyperlink w:anchor="_Toc158623039" w:history="1">
                        <w:r w:rsidR="00B17F2E" w:rsidRPr="00344802">
                          <w:rPr>
                            <w:rStyle w:val="Collegamentoipertestuale"/>
                            <w:noProof/>
                          </w:rPr>
                          <w:t>Travi</w:t>
                        </w:r>
                        <w:r w:rsidR="00B17F2E">
                          <w:rPr>
                            <w:noProof/>
                            <w:webHidden/>
                          </w:rPr>
                          <w:tab/>
                        </w:r>
                        <w:r w:rsidR="00B17F2E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B17F2E">
                          <w:rPr>
                            <w:noProof/>
                            <w:webHidden/>
                          </w:rPr>
                          <w:instrText xml:space="preserve"> PAGEREF _Toc158623039 \h </w:instrText>
                        </w:r>
                        <w:r w:rsidR="00B17F2E">
                          <w:rPr>
                            <w:noProof/>
                            <w:webHidden/>
                          </w:rPr>
                        </w:r>
                        <w:r w:rsidR="00B17F2E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B17F2E">
                          <w:rPr>
                            <w:noProof/>
                            <w:webHidden/>
                          </w:rPr>
                          <w:t>8</w:t>
                        </w:r>
                        <w:r w:rsidR="00B17F2E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917B0ED" w14:textId="2D1D49A9" w:rsidR="00B17F2E" w:rsidRDefault="00EE4B06">
                      <w:pPr>
                        <w:pStyle w:val="Sommario1"/>
                        <w:rPr>
                          <w:noProof/>
                          <w:sz w:val="22"/>
                          <w:lang w:val="it-IT" w:eastAsia="it-IT"/>
                        </w:rPr>
                      </w:pPr>
                      <w:hyperlink w:anchor="_Toc158623040" w:history="1">
                        <w:r w:rsidR="00B17F2E" w:rsidRPr="00344802">
                          <w:rPr>
                            <w:rStyle w:val="Collegamentoipertestuale"/>
                            <w:noProof/>
                          </w:rPr>
                          <w:t>Risultati studio</w:t>
                        </w:r>
                        <w:r w:rsidR="00B17F2E">
                          <w:rPr>
                            <w:noProof/>
                            <w:webHidden/>
                          </w:rPr>
                          <w:tab/>
                        </w:r>
                        <w:r w:rsidR="00B17F2E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B17F2E">
                          <w:rPr>
                            <w:noProof/>
                            <w:webHidden/>
                          </w:rPr>
                          <w:instrText xml:space="preserve"> PAGEREF _Toc158623040 \h </w:instrText>
                        </w:r>
                        <w:r w:rsidR="00B17F2E">
                          <w:rPr>
                            <w:noProof/>
                            <w:webHidden/>
                          </w:rPr>
                        </w:r>
                        <w:r w:rsidR="00B17F2E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B17F2E">
                          <w:rPr>
                            <w:noProof/>
                            <w:webHidden/>
                          </w:rPr>
                          <w:t>9</w:t>
                        </w:r>
                        <w:r w:rsidR="00B17F2E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CEB3464" w14:textId="2FFF665D" w:rsidR="00B17F2E" w:rsidRDefault="00EE4B06">
                      <w:pPr>
                        <w:pStyle w:val="Sommario1"/>
                        <w:rPr>
                          <w:noProof/>
                          <w:sz w:val="22"/>
                          <w:lang w:val="it-IT" w:eastAsia="it-IT"/>
                        </w:rPr>
                      </w:pPr>
                      <w:hyperlink w:anchor="_Toc158623041" w:history="1">
                        <w:r w:rsidR="00B17F2E" w:rsidRPr="00344802">
                          <w:rPr>
                            <w:rStyle w:val="Collegamentoipertestuale"/>
                            <w:noProof/>
                          </w:rPr>
                          <w:t>Conclusione</w:t>
                        </w:r>
                        <w:r w:rsidR="00B17F2E">
                          <w:rPr>
                            <w:noProof/>
                            <w:webHidden/>
                          </w:rPr>
                          <w:tab/>
                        </w:r>
                        <w:r w:rsidR="00B17F2E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B17F2E">
                          <w:rPr>
                            <w:noProof/>
                            <w:webHidden/>
                          </w:rPr>
                          <w:instrText xml:space="preserve"> PAGEREF _Toc158623041 \h </w:instrText>
                        </w:r>
                        <w:r w:rsidR="00B17F2E">
                          <w:rPr>
                            <w:noProof/>
                            <w:webHidden/>
                          </w:rPr>
                        </w:r>
                        <w:r w:rsidR="00B17F2E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B17F2E">
                          <w:rPr>
                            <w:noProof/>
                            <w:webHidden/>
                          </w:rPr>
                          <w:t>11</w:t>
                        </w:r>
                        <w:r w:rsidR="00B17F2E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17D4D80" w14:textId="36458DF6" w:rsidR="00B77317" w:rsidRPr="00EF5B54" w:rsidRDefault="001041F1" w:rsidP="00E3408D">
                      <w:pPr>
                        <w:pStyle w:val="Sommario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14:paraId="06863F86" w14:textId="77777777" w:rsidR="00F448BC" w:rsidRDefault="00F448BC" w:rsidP="00A5373F"/>
        </w:tc>
      </w:tr>
      <w:tr w:rsidR="00F448BC" w14:paraId="4F6DD117" w14:textId="77777777" w:rsidTr="00BE081A">
        <w:trPr>
          <w:cantSplit/>
          <w:trHeight w:val="3924"/>
        </w:trPr>
        <w:tc>
          <w:tcPr>
            <w:tcW w:w="6285" w:type="dxa"/>
          </w:tcPr>
          <w:p w14:paraId="109BAEF3" w14:textId="57A10DCB" w:rsidR="00C27B5D" w:rsidRDefault="00B17F2E" w:rsidP="00C27B5D">
            <w:pPr>
              <w:pStyle w:val="Titolo1"/>
              <w:outlineLvl w:val="0"/>
            </w:pPr>
            <w:bookmarkStart w:id="0" w:name="_Toc158623027"/>
            <w:proofErr w:type="spellStart"/>
            <w:r>
              <w:t>Descrizione</w:t>
            </w:r>
            <w:bookmarkEnd w:id="0"/>
            <w:proofErr w:type="spellEnd"/>
          </w:p>
          <w:p w14:paraId="3F934B10" w14:textId="50786BE2" w:rsidR="00F448BC" w:rsidRPr="00E65D6E" w:rsidRDefault="00B17F2E" w:rsidP="00FF408C">
            <w:proofErr w:type="spellStart"/>
            <w:r>
              <w:t>Dimensionamento</w:t>
            </w:r>
            <w:proofErr w:type="spellEnd"/>
            <w:r>
              <w:t xml:space="preserve"> pallet in </w:t>
            </w:r>
            <w:proofErr w:type="spellStart"/>
            <w:r>
              <w:t>scala</w:t>
            </w:r>
            <w:proofErr w:type="spellEnd"/>
            <w:r>
              <w:t xml:space="preserve"> 1:20 rispetto alle </w:t>
            </w:r>
            <w:proofErr w:type="spellStart"/>
            <w:r>
              <w:t>dimensioni</w:t>
            </w:r>
            <w:proofErr w:type="spellEnd"/>
            <w:r>
              <w:t xml:space="preserve"> </w:t>
            </w:r>
            <w:proofErr w:type="spellStart"/>
            <w:r>
              <w:t>reali</w:t>
            </w:r>
            <w:proofErr w:type="spellEnd"/>
            <w:r>
              <w:t xml:space="preserve"> per le </w:t>
            </w:r>
            <w:proofErr w:type="spellStart"/>
            <w:r>
              <w:t>esigenze</w:t>
            </w:r>
            <w:proofErr w:type="spellEnd"/>
            <w:r>
              <w:t xml:space="preserve"> del </w:t>
            </w:r>
            <w:proofErr w:type="spellStart"/>
            <w:r>
              <w:t>magazzino</w:t>
            </w:r>
            <w:proofErr w:type="spellEnd"/>
            <w:r>
              <w:t xml:space="preserve"> (</w:t>
            </w:r>
            <w:proofErr w:type="spellStart"/>
            <w:r>
              <w:t>cioé</w:t>
            </w:r>
            <w:proofErr w:type="spellEnd"/>
            <w:r>
              <w:t xml:space="preserve"> di </w:t>
            </w:r>
            <w:proofErr w:type="spellStart"/>
            <w:r>
              <w:t>resistere</w:t>
            </w:r>
            <w:proofErr w:type="spellEnd"/>
            <w:r>
              <w:t xml:space="preserve"> ad un </w:t>
            </w:r>
            <w:proofErr w:type="spellStart"/>
            <w:r>
              <w:t>determinato</w:t>
            </w:r>
            <w:proofErr w:type="spellEnd"/>
            <w:r>
              <w:t xml:space="preserve"> </w:t>
            </w:r>
            <w:proofErr w:type="spellStart"/>
            <w:r>
              <w:t>carico</w:t>
            </w:r>
            <w:proofErr w:type="spellEnd"/>
            <w:r>
              <w:t xml:space="preserve"> senza </w:t>
            </w:r>
            <w:proofErr w:type="spellStart"/>
            <w:r>
              <w:t>subire</w:t>
            </w:r>
            <w:proofErr w:type="spellEnd"/>
            <w:r>
              <w:t xml:space="preserve"> </w:t>
            </w:r>
            <w:proofErr w:type="spellStart"/>
            <w:r>
              <w:t>deformazioni</w:t>
            </w:r>
            <w:proofErr w:type="spellEnd"/>
            <w:r>
              <w:t xml:space="preserve"> a </w:t>
            </w:r>
            <w:proofErr w:type="spellStart"/>
            <w:r>
              <w:t>livello</w:t>
            </w:r>
            <w:proofErr w:type="spellEnd"/>
            <w:r>
              <w:t xml:space="preserve"> </w:t>
            </w:r>
            <w:proofErr w:type="spellStart"/>
            <w:r>
              <w:t>strutturale</w:t>
            </w:r>
            <w:proofErr w:type="spellEnd"/>
            <w:r>
              <w:t>).</w:t>
            </w:r>
          </w:p>
        </w:tc>
        <w:tc>
          <w:tcPr>
            <w:tcW w:w="4713" w:type="dxa"/>
            <w:vMerge/>
          </w:tcPr>
          <w:p w14:paraId="10B373CA" w14:textId="77777777" w:rsidR="00F448BC" w:rsidRPr="00A33AA4" w:rsidRDefault="00F448BC" w:rsidP="00840CC7">
            <w:pPr>
              <w:pStyle w:val="Sommario3"/>
            </w:pPr>
          </w:p>
        </w:tc>
      </w:tr>
    </w:tbl>
    <w:p w14:paraId="42FB4ED9" w14:textId="77777777" w:rsidR="00F25CD7" w:rsidRDefault="00F25CD7">
      <w:r>
        <w:br w:type="page"/>
      </w:r>
    </w:p>
    <w:tbl>
      <w:tblPr>
        <w:tblStyle w:val="Grigliatabella"/>
        <w:tblW w:w="11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14:paraId="4309DD83" w14:textId="77777777" w:rsidTr="0033299C">
        <w:tc>
          <w:tcPr>
            <w:tcW w:w="11016" w:type="dxa"/>
          </w:tcPr>
          <w:p w14:paraId="6FEF1BC9" w14:textId="5DBBF29D" w:rsidR="00A96F2C" w:rsidRDefault="00A96F2C" w:rsidP="0033299C">
            <w:pPr>
              <w:pStyle w:val="Titolo1"/>
            </w:pPr>
            <w:bookmarkStart w:id="1" w:name="_Toc243733140"/>
            <w:bookmarkStart w:id="2" w:name="_Toc245020107"/>
            <w:bookmarkStart w:id="3" w:name="_Toc245020139"/>
          </w:p>
        </w:tc>
      </w:tr>
      <w:tr w:rsidR="00FF408C" w14:paraId="0F6E70C1" w14:textId="77777777" w:rsidTr="0033299C">
        <w:tc>
          <w:tcPr>
            <w:tcW w:w="11016" w:type="dxa"/>
          </w:tcPr>
          <w:p w14:paraId="17B16F03" w14:textId="1F49BF7D" w:rsidR="00FF408C" w:rsidRDefault="0033299C" w:rsidP="00FF408C">
            <w:pPr>
              <w:pStyle w:val="Titolo1"/>
              <w:outlineLvl w:val="0"/>
            </w:pPr>
            <w:bookmarkStart w:id="4" w:name="_Toc158623029"/>
            <w:proofErr w:type="spellStart"/>
            <w:r>
              <w:t>I</w:t>
            </w:r>
            <w:r w:rsidR="00B17F2E">
              <w:t>nformazioni</w:t>
            </w:r>
            <w:proofErr w:type="spellEnd"/>
            <w:r w:rsidR="00B17F2E">
              <w:t xml:space="preserve"> </w:t>
            </w:r>
            <w:proofErr w:type="spellStart"/>
            <w:r w:rsidR="00B17F2E">
              <w:t>sul</w:t>
            </w:r>
            <w:proofErr w:type="spellEnd"/>
            <w:r w:rsidR="00B17F2E">
              <w:t xml:space="preserve"> </w:t>
            </w:r>
            <w:proofErr w:type="spellStart"/>
            <w:r w:rsidR="00B17F2E">
              <w:t>modello</w:t>
            </w:r>
            <w:bookmarkEnd w:id="4"/>
            <w:proofErr w:type="spellEnd"/>
          </w:p>
          <w:p w14:paraId="0CFC8DA6" w14:textId="77777777"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14:paraId="08FB072C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Grigliatabella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14:paraId="67B5E76B" w14:textId="77777777" w:rsidTr="00077EA0">
                    <w:tc>
                      <w:tcPr>
                        <w:tcW w:w="8640" w:type="dxa"/>
                      </w:tcPr>
                      <w:p w14:paraId="4FD2DEB0" w14:textId="69C49A9C" w:rsidR="00077EA0" w:rsidRDefault="00B17F2E" w:rsidP="00077EA0">
                        <w:pPr>
                          <w:jc w:val="center"/>
                          <w:rPr>
                            <w:rStyle w:val="Enfasigrassetto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 wp14:anchorId="366C35CE" wp14:editId="64588C45">
                              <wp:extent cx="5349240" cy="2577465"/>
                              <wp:effectExtent l="0" t="0" r="3810" b="0"/>
                              <wp:docPr id="6" name="Immagine 6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" name=""/>
                                      <pic:cNvPicPr/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257746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87BD9C6" w14:textId="5991DCA6" w:rsidR="00C16188" w:rsidRDefault="00B17F2E" w:rsidP="00C16188">
                  <w:pPr>
                    <w:jc w:val="center"/>
                    <w:rPr>
                      <w:rStyle w:val="Enfasigrassetto"/>
                      <w:noProof/>
                      <w:sz w:val="20"/>
                      <w:szCs w:val="20"/>
                    </w:rPr>
                  </w:pPr>
                  <w:r>
                    <w:rPr>
                      <w:rStyle w:val="Enfasigrassetto"/>
                      <w:b/>
                      <w:noProof/>
                      <w:sz w:val="20"/>
                      <w:szCs w:val="20"/>
                    </w:rPr>
                    <w:t>Nome del modello</w:t>
                  </w:r>
                  <w:r w:rsidR="00C16188" w:rsidRPr="00C16188">
                    <w:rPr>
                      <w:rStyle w:val="Enfasigrassetto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Enfasigrassetto"/>
                      <w:noProof/>
                      <w:sz w:val="20"/>
                      <w:szCs w:val="20"/>
                    </w:rPr>
                    <w:t>Pallet</w:t>
                  </w:r>
                </w:p>
                <w:p w14:paraId="525E5BF7" w14:textId="65E45BD5" w:rsidR="00C16188" w:rsidRDefault="00B17F2E" w:rsidP="00C16188">
                  <w:pPr>
                    <w:jc w:val="center"/>
                  </w:pPr>
                  <w:r>
                    <w:rPr>
                      <w:rStyle w:val="Enfasigrassetto"/>
                      <w:b/>
                      <w:noProof/>
                      <w:sz w:val="20"/>
                      <w:szCs w:val="20"/>
                    </w:rPr>
                    <w:t>Configurazione corrente</w:t>
                  </w:r>
                  <w:r w:rsidR="00C16188" w:rsidRPr="00C16188">
                    <w:rPr>
                      <w:rStyle w:val="Enfasigrassetto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Enfasigrassetto"/>
                      <w:noProof/>
                      <w:sz w:val="20"/>
                      <w:szCs w:val="20"/>
                    </w:rPr>
                    <w:t>Default</w:t>
                  </w:r>
                </w:p>
              </w:tc>
            </w:tr>
            <w:tr w:rsidR="00C16188" w14:paraId="6A12ECB1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14EE0CD" w14:textId="1F589441" w:rsidR="00C16188" w:rsidRPr="0044448A" w:rsidRDefault="00B17F2E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Enfasigrassetto"/>
                      <w:b/>
                      <w:noProof/>
                      <w:sz w:val="24"/>
                      <w:szCs w:val="24"/>
                    </w:rPr>
                    <w:t>Corpi solidi</w:t>
                  </w:r>
                </w:p>
              </w:tc>
            </w:tr>
            <w:tr w:rsidR="00C16188" w14:paraId="23D042DE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30F226E" w14:textId="385F9BE7" w:rsidR="00C16188" w:rsidRDefault="00B17F2E" w:rsidP="0044448A">
                  <w:pPr>
                    <w:jc w:val="center"/>
                  </w:pPr>
                  <w:r>
                    <w:rPr>
                      <w:rStyle w:val="Enfasigrassetto"/>
                      <w:b/>
                      <w:noProof/>
                      <w:sz w:val="20"/>
                      <w:szCs w:val="20"/>
                    </w:rPr>
                    <w:t>Nome documento e Riferimento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6A8D7E3" w14:textId="0394DD88" w:rsidR="00C16188" w:rsidRDefault="00B17F2E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Enfasigrassetto"/>
                      <w:b/>
                      <w:noProof/>
                      <w:sz w:val="20"/>
                      <w:szCs w:val="20"/>
                    </w:rPr>
                    <w:t>Trattato come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66EF81B" w14:textId="7BBF1B8B" w:rsidR="00C16188" w:rsidRDefault="00B17F2E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Enfasigrassetto"/>
                      <w:b/>
                      <w:noProof/>
                      <w:sz w:val="20"/>
                      <w:szCs w:val="20"/>
                    </w:rPr>
                    <w:t>Proprietà volumetriche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A30F913" w14:textId="5F3B7A74" w:rsidR="00C16188" w:rsidRDefault="00B17F2E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Enfasigrassetto"/>
                      <w:b/>
                      <w:noProof/>
                      <w:sz w:val="20"/>
                      <w:szCs w:val="20"/>
                    </w:rPr>
                    <w:t>Percorso/Data documento modificati</w:t>
                  </w:r>
                </w:p>
              </w:tc>
            </w:tr>
            <w:tr w:rsidR="00C16188" w14:paraId="410EB55E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7A206E2" w14:textId="6C6AC881" w:rsidR="00C16188" w:rsidRDefault="00B17F2E" w:rsidP="0044448A">
                  <w:pPr>
                    <w:jc w:val="center"/>
                    <w:rPr>
                      <w:rStyle w:val="Enfasigrassetto"/>
                      <w:noProof/>
                      <w:sz w:val="20"/>
                      <w:szCs w:val="20"/>
                    </w:rPr>
                  </w:pPr>
                  <w:r>
                    <w:rPr>
                      <w:rStyle w:val="Enfasigrassetto"/>
                      <w:noProof/>
                      <w:sz w:val="20"/>
                      <w:szCs w:val="20"/>
                    </w:rPr>
                    <w:t>Smusso1</w:t>
                  </w:r>
                </w:p>
                <w:p w14:paraId="6DEEC379" w14:textId="75A56F8A" w:rsidR="004B3022" w:rsidRPr="0044448A" w:rsidRDefault="00B17F2E" w:rsidP="0044448A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66B4FDF6" wp14:editId="0FB6C4B6">
                        <wp:extent cx="1562735" cy="753110"/>
                        <wp:effectExtent l="0" t="0" r="0" b="8890"/>
                        <wp:docPr id="7" name="Immagin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7531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BCDDBB6" w14:textId="6DB7E045" w:rsidR="00C16188" w:rsidRPr="0044448A" w:rsidRDefault="00B17F2E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Enfasigrassetto"/>
                      <w:noProof/>
                      <w:sz w:val="20"/>
                      <w:szCs w:val="20"/>
                    </w:rPr>
                    <w:t>Corpo solido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47BEC33" w14:textId="77777777" w:rsidR="00B17F2E" w:rsidRDefault="00B17F2E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Enfasigrassetto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Enfasigrassetto"/>
                      <w:b/>
                      <w:bCs/>
                      <w:noProof/>
                      <w:sz w:val="20"/>
                      <w:szCs w:val="20"/>
                    </w:rPr>
                    <w:t>Massa:0,00733997 kg</w:t>
                  </w:r>
                </w:p>
                <w:p w14:paraId="408A13B0" w14:textId="77777777" w:rsidR="00B17F2E" w:rsidRDefault="00B17F2E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Enfasigrassetto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Enfasigrassetto"/>
                      <w:b/>
                      <w:bCs/>
                      <w:noProof/>
                      <w:sz w:val="20"/>
                      <w:szCs w:val="20"/>
                    </w:rPr>
                    <w:t>Volume:5,64613e-06 m^3</w:t>
                  </w:r>
                </w:p>
                <w:p w14:paraId="114826E3" w14:textId="77777777" w:rsidR="00B17F2E" w:rsidRDefault="00B17F2E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Enfasigrassetto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Enfasigrassetto"/>
                      <w:b/>
                      <w:bCs/>
                      <w:noProof/>
                      <w:sz w:val="20"/>
                      <w:szCs w:val="20"/>
                    </w:rPr>
                    <w:t>Densità:1.300 kg/m^3</w:t>
                  </w:r>
                </w:p>
                <w:p w14:paraId="19FBC0BE" w14:textId="77777777" w:rsidR="00B17F2E" w:rsidRDefault="00B17F2E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Enfasigrassetto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Enfasigrassetto"/>
                      <w:b/>
                      <w:bCs/>
                      <w:noProof/>
                      <w:sz w:val="20"/>
                      <w:szCs w:val="20"/>
                    </w:rPr>
                    <w:t>Spessore:0,0719317 N</w:t>
                  </w:r>
                </w:p>
                <w:p w14:paraId="2372BE8B" w14:textId="180885A5"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14A41F9" w14:textId="77777777" w:rsidR="00B17F2E" w:rsidRDefault="00B17F2E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Enfasigrassetto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Enfasigrassetto"/>
                      <w:b/>
                      <w:bCs/>
                      <w:noProof/>
                      <w:sz w:val="20"/>
                      <w:szCs w:val="20"/>
                    </w:rPr>
                    <w:t>C:\Users\busui\Desktop\VertiStock\Pallet\Pallet.SLDPRT</w:t>
                  </w:r>
                </w:p>
                <w:p w14:paraId="0404A3DB" w14:textId="78D1E57D" w:rsidR="00C16188" w:rsidRPr="0044448A" w:rsidRDefault="00B17F2E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Enfasigrassetto"/>
                      <w:noProof/>
                      <w:sz w:val="20"/>
                      <w:szCs w:val="20"/>
                    </w:rPr>
                    <w:t>Feb 12 09:27:01 2024</w:t>
                  </w:r>
                </w:p>
              </w:tc>
            </w:tr>
          </w:tbl>
          <w:p w14:paraId="4A4D381C" w14:textId="1AC2A1AC" w:rsidR="00FF408C" w:rsidRDefault="00FF408C" w:rsidP="00A96F2C"/>
        </w:tc>
      </w:tr>
    </w:tbl>
    <w:p w14:paraId="1AE842C7" w14:textId="77777777" w:rsidR="00FF408C" w:rsidRDefault="00FF408C" w:rsidP="00FF408C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5E294F" w14:paraId="15001E05" w14:textId="77777777" w:rsidTr="005E294F">
        <w:tc>
          <w:tcPr>
            <w:tcW w:w="11016" w:type="dxa"/>
          </w:tcPr>
          <w:p w14:paraId="5B569BA4" w14:textId="03DCE9DE" w:rsidR="00B35001" w:rsidRPr="00B35001" w:rsidRDefault="00B17F2E" w:rsidP="00B35001">
            <w:pPr>
              <w:pStyle w:val="Titolo1"/>
              <w:outlineLvl w:val="0"/>
            </w:pPr>
            <w:bookmarkStart w:id="5" w:name="_Toc158623030"/>
            <w:proofErr w:type="spellStart"/>
            <w:r>
              <w:lastRenderedPageBreak/>
              <w:t>Proprietà</w:t>
            </w:r>
            <w:proofErr w:type="spellEnd"/>
            <w:r>
              <w:t xml:space="preserve"> studio</w:t>
            </w:r>
            <w:bookmarkEnd w:id="5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4989"/>
              <w:gridCol w:w="5216"/>
            </w:tblGrid>
            <w:tr w:rsidR="00B35001" w14:paraId="08F32DE1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49DCA22" w14:textId="43B9758F" w:rsidR="00B35001" w:rsidRDefault="00B17F2E" w:rsidP="005E294F">
                  <w:r>
                    <w:t>Nome studio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4602EE0" w14:textId="6E38554C" w:rsidR="00B35001" w:rsidRDefault="00B17F2E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Analisi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statica</w:t>
                  </w:r>
                  <w:proofErr w:type="spellEnd"/>
                  <w:r>
                    <w:t xml:space="preserve"> Pallet</w:t>
                  </w:r>
                </w:p>
              </w:tc>
            </w:tr>
            <w:tr w:rsidR="00B17F2E" w14:paraId="0E9171E9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702AE04" w14:textId="7CCBA100" w:rsidR="00B17F2E" w:rsidRDefault="00B17F2E" w:rsidP="005E294F">
                  <w:r>
                    <w:t xml:space="preserve">Tipo di </w:t>
                  </w:r>
                  <w:proofErr w:type="spellStart"/>
                  <w:r>
                    <w:t>analisi</w:t>
                  </w:r>
                  <w:proofErr w:type="spellEnd"/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CDABD00" w14:textId="2AEC8765" w:rsidR="00B17F2E" w:rsidRDefault="00B17F2E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Analisi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statica</w:t>
                  </w:r>
                  <w:proofErr w:type="spellEnd"/>
                </w:p>
              </w:tc>
            </w:tr>
            <w:tr w:rsidR="00B17F2E" w14:paraId="108A70CB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F495315" w14:textId="2A15DA50" w:rsidR="00B17F2E" w:rsidRDefault="00B17F2E" w:rsidP="005E294F">
                  <w:r>
                    <w:t>Tipo di mesh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B052C89" w14:textId="2364FC3E" w:rsidR="00B17F2E" w:rsidRDefault="00B17F2E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Mesh di </w:t>
                  </w:r>
                  <w:proofErr w:type="spellStart"/>
                  <w:r>
                    <w:t>elementi</w:t>
                  </w:r>
                  <w:proofErr w:type="spellEnd"/>
                  <w:r>
                    <w:t xml:space="preserve"> solidi</w:t>
                  </w:r>
                </w:p>
              </w:tc>
            </w:tr>
            <w:tr w:rsidR="00B17F2E" w14:paraId="3CEEABD2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31EEDD7" w14:textId="2B427C72" w:rsidR="00B17F2E" w:rsidRDefault="00B17F2E" w:rsidP="005E294F">
                  <w:proofErr w:type="spellStart"/>
                  <w:r>
                    <w:t>Effetto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termico</w:t>
                  </w:r>
                  <w:proofErr w:type="spellEnd"/>
                  <w:r>
                    <w:t xml:space="preserve">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49756EE" w14:textId="30ACDD22" w:rsidR="00B17F2E" w:rsidRDefault="00B17F2E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Attivo</w:t>
                  </w:r>
                  <w:proofErr w:type="spellEnd"/>
                </w:p>
              </w:tc>
            </w:tr>
            <w:tr w:rsidR="00B17F2E" w14:paraId="7AE3A5AE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295FA6E" w14:textId="0A57F3B5" w:rsidR="00B17F2E" w:rsidRDefault="00B17F2E" w:rsidP="005E294F">
                  <w:proofErr w:type="spellStart"/>
                  <w:r>
                    <w:t>Opzione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termica</w:t>
                  </w:r>
                  <w:proofErr w:type="spellEnd"/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EB5434D" w14:textId="6B2D2504" w:rsidR="00B17F2E" w:rsidRDefault="00B17F2E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Includi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carichi</w:t>
                  </w:r>
                  <w:proofErr w:type="spellEnd"/>
                  <w:r>
                    <w:t xml:space="preserve"> di </w:t>
                  </w:r>
                  <w:proofErr w:type="spellStart"/>
                  <w:r>
                    <w:t>temperatura</w:t>
                  </w:r>
                  <w:proofErr w:type="spellEnd"/>
                </w:p>
              </w:tc>
            </w:tr>
            <w:tr w:rsidR="00B17F2E" w14:paraId="4498D48F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820B3B1" w14:textId="361F4CFD" w:rsidR="00B17F2E" w:rsidRDefault="00B17F2E" w:rsidP="005E294F">
                  <w:proofErr w:type="spellStart"/>
                  <w:r>
                    <w:t>Temperatura</w:t>
                  </w:r>
                  <w:proofErr w:type="spellEnd"/>
                  <w:r>
                    <w:t xml:space="preserve"> di </w:t>
                  </w:r>
                  <w:proofErr w:type="spellStart"/>
                  <w:r>
                    <w:t>deformazione</w:t>
                  </w:r>
                  <w:proofErr w:type="spellEnd"/>
                  <w:r>
                    <w:t xml:space="preserve"> zero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99A6EC8" w14:textId="69D953FC" w:rsidR="00B17F2E" w:rsidRDefault="00B17F2E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298 Kelvin</w:t>
                  </w:r>
                </w:p>
              </w:tc>
            </w:tr>
            <w:tr w:rsidR="00B17F2E" w14:paraId="6BB67150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FACEA85" w14:textId="5125F3A3" w:rsidR="00B17F2E" w:rsidRDefault="00B17F2E" w:rsidP="005E294F">
                  <w:proofErr w:type="spellStart"/>
                  <w:r>
                    <w:t>Includi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effetti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della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pressione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fluida</w:t>
                  </w:r>
                  <w:proofErr w:type="spellEnd"/>
                  <w:r>
                    <w:t xml:space="preserve"> da SOLIDWORKS Flow Simulation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7ADA597" w14:textId="38008B82" w:rsidR="00B17F2E" w:rsidRDefault="00B17F2E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Disattivo</w:t>
                  </w:r>
                  <w:proofErr w:type="spellEnd"/>
                </w:p>
              </w:tc>
            </w:tr>
            <w:tr w:rsidR="00B17F2E" w14:paraId="1C20DD26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A924AFB" w14:textId="33D0C25D" w:rsidR="00B17F2E" w:rsidRDefault="00B17F2E" w:rsidP="005E294F">
                  <w:r>
                    <w:t>Tipo di solver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9534F95" w14:textId="6ABD2F2B" w:rsidR="00B17F2E" w:rsidRDefault="00B17F2E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Automatica</w:t>
                  </w:r>
                  <w:proofErr w:type="spellEnd"/>
                </w:p>
              </w:tc>
            </w:tr>
            <w:tr w:rsidR="00B17F2E" w14:paraId="0DEFB6AD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1330660" w14:textId="403FC435" w:rsidR="00B17F2E" w:rsidRDefault="00B17F2E" w:rsidP="005E294F">
                  <w:proofErr w:type="spellStart"/>
                  <w:r>
                    <w:t>Effetto</w:t>
                  </w:r>
                  <w:proofErr w:type="spellEnd"/>
                  <w:r>
                    <w:t xml:space="preserve"> in piano: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D883897" w14:textId="6956EDAB" w:rsidR="00B17F2E" w:rsidRDefault="00B17F2E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Disattivo</w:t>
                  </w:r>
                  <w:proofErr w:type="spellEnd"/>
                </w:p>
              </w:tc>
            </w:tr>
            <w:tr w:rsidR="00B17F2E" w14:paraId="02FC662A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54754DF" w14:textId="27E80F22" w:rsidR="00B17F2E" w:rsidRDefault="00B17F2E" w:rsidP="005E294F">
                  <w:proofErr w:type="spellStart"/>
                  <w:r>
                    <w:t>Molla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morbida</w:t>
                  </w:r>
                  <w:proofErr w:type="spellEnd"/>
                  <w:r>
                    <w:t xml:space="preserve">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C8FC81B" w14:textId="0C9955D6" w:rsidR="00B17F2E" w:rsidRDefault="00B17F2E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Disattivo</w:t>
                  </w:r>
                  <w:proofErr w:type="spellEnd"/>
                </w:p>
              </w:tc>
            </w:tr>
            <w:tr w:rsidR="00B17F2E" w14:paraId="4D41BBB8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9F24080" w14:textId="6DCB66D8" w:rsidR="00B17F2E" w:rsidRDefault="00B17F2E" w:rsidP="005E294F">
                  <w:proofErr w:type="spellStart"/>
                  <w:r>
                    <w:t>Sostituzione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inerziale</w:t>
                  </w:r>
                  <w:proofErr w:type="spellEnd"/>
                  <w:r>
                    <w:t xml:space="preserve">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DA13A2E" w14:textId="2F3566FA" w:rsidR="00B17F2E" w:rsidRDefault="00B17F2E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Disattivo</w:t>
                  </w:r>
                  <w:proofErr w:type="spellEnd"/>
                </w:p>
              </w:tc>
            </w:tr>
            <w:tr w:rsidR="00B17F2E" w14:paraId="5ECCDAB8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4815571" w14:textId="73EF9C35" w:rsidR="00B17F2E" w:rsidRDefault="00B17F2E" w:rsidP="005E294F">
                  <w:proofErr w:type="spellStart"/>
                  <w:r>
                    <w:t>Opzioni</w:t>
                  </w:r>
                  <w:proofErr w:type="spellEnd"/>
                  <w:r>
                    <w:t xml:space="preserve"> di </w:t>
                  </w:r>
                  <w:proofErr w:type="spellStart"/>
                  <w:r>
                    <w:t>unione</w:t>
                  </w:r>
                  <w:proofErr w:type="spellEnd"/>
                  <w:r>
                    <w:t xml:space="preserve"> non </w:t>
                  </w:r>
                  <w:proofErr w:type="spellStart"/>
                  <w:r>
                    <w:t>congruenti</w:t>
                  </w:r>
                  <w:proofErr w:type="spellEnd"/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0B79B47" w14:textId="4A489583" w:rsidR="00B17F2E" w:rsidRDefault="00B17F2E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Automatica</w:t>
                  </w:r>
                  <w:proofErr w:type="spellEnd"/>
                </w:p>
              </w:tc>
            </w:tr>
            <w:tr w:rsidR="00B17F2E" w14:paraId="3D06C99C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8B7EB48" w14:textId="48712B35" w:rsidR="00B17F2E" w:rsidRDefault="00B17F2E" w:rsidP="005E294F">
                  <w:r>
                    <w:t xml:space="preserve">Grande </w:t>
                  </w:r>
                  <w:proofErr w:type="spellStart"/>
                  <w:r>
                    <w:t>spostamento</w:t>
                  </w:r>
                  <w:proofErr w:type="spellEnd"/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2CA114F" w14:textId="3893594F" w:rsidR="00B17F2E" w:rsidRDefault="00B17F2E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Disattivo</w:t>
                  </w:r>
                  <w:proofErr w:type="spellEnd"/>
                </w:p>
              </w:tc>
            </w:tr>
            <w:tr w:rsidR="00B17F2E" w14:paraId="5A94422E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AF2E0A6" w14:textId="04BBC1FF" w:rsidR="00B17F2E" w:rsidRDefault="00B17F2E" w:rsidP="005E294F">
                  <w:proofErr w:type="spellStart"/>
                  <w:r>
                    <w:t>Computa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forze</w:t>
                  </w:r>
                  <w:proofErr w:type="spellEnd"/>
                  <w:r>
                    <w:t xml:space="preserve"> del </w:t>
                  </w:r>
                  <w:proofErr w:type="spellStart"/>
                  <w:r>
                    <w:t>corpo</w:t>
                  </w:r>
                  <w:proofErr w:type="spellEnd"/>
                  <w:r>
                    <w:t xml:space="preserve"> libero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2A121A2" w14:textId="320DFA9A" w:rsidR="00B17F2E" w:rsidRDefault="00B17F2E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Attivo</w:t>
                  </w:r>
                  <w:proofErr w:type="spellEnd"/>
                </w:p>
              </w:tc>
            </w:tr>
            <w:tr w:rsidR="00B17F2E" w14:paraId="79951158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820B54E" w14:textId="66C75A2C" w:rsidR="00B17F2E" w:rsidRDefault="00B17F2E" w:rsidP="005E294F">
                  <w:proofErr w:type="spellStart"/>
                  <w:r>
                    <w:t>Attrito</w:t>
                  </w:r>
                  <w:proofErr w:type="spellEnd"/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9D849D3" w14:textId="08DB37E8" w:rsidR="00B17F2E" w:rsidRDefault="00B17F2E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Disattivo</w:t>
                  </w:r>
                  <w:proofErr w:type="spellEnd"/>
                </w:p>
              </w:tc>
            </w:tr>
            <w:tr w:rsidR="00B17F2E" w14:paraId="36031E46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53EBD11" w14:textId="30AD213F" w:rsidR="00B17F2E" w:rsidRDefault="00B17F2E" w:rsidP="005E294F">
                  <w:proofErr w:type="spellStart"/>
                  <w:r>
                    <w:t>Usa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metodo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adattivo</w:t>
                  </w:r>
                  <w:proofErr w:type="spellEnd"/>
                  <w:r>
                    <w:t xml:space="preserve">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2E7E9DA" w14:textId="7CE1421A" w:rsidR="00B17F2E" w:rsidRDefault="00B17F2E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Disattivo</w:t>
                  </w:r>
                  <w:proofErr w:type="spellEnd"/>
                </w:p>
              </w:tc>
            </w:tr>
            <w:tr w:rsidR="00B17F2E" w14:paraId="325AAA6C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59252E6" w14:textId="5B48B531" w:rsidR="00B17F2E" w:rsidRDefault="00B17F2E" w:rsidP="005E294F">
                  <w:proofErr w:type="spellStart"/>
                  <w:r>
                    <w:t>Cartella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Risultato</w:t>
                  </w:r>
                  <w:proofErr w:type="spellEnd"/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98304C3" w14:textId="0F5C0F57" w:rsidR="00B17F2E" w:rsidRDefault="00B17F2E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Documento</w:t>
                  </w:r>
                  <w:proofErr w:type="spellEnd"/>
                  <w:r>
                    <w:t xml:space="preserve"> SOLIDWORKS (C:\Users\</w:t>
                  </w:r>
                  <w:proofErr w:type="spellStart"/>
                  <w:r>
                    <w:t>busui</w:t>
                  </w:r>
                  <w:proofErr w:type="spellEnd"/>
                  <w:r>
                    <w:t>\Desktop\</w:t>
                  </w:r>
                  <w:proofErr w:type="spellStart"/>
                  <w:r>
                    <w:t>VertiStock</w:t>
                  </w:r>
                  <w:proofErr w:type="spellEnd"/>
                  <w:r>
                    <w:t>)</w:t>
                  </w:r>
                </w:p>
              </w:tc>
            </w:tr>
          </w:tbl>
          <w:p w14:paraId="1584716D" w14:textId="621BB6AF" w:rsidR="005E294F" w:rsidRDefault="005E294F" w:rsidP="00A96F2C"/>
        </w:tc>
      </w:tr>
      <w:bookmarkEnd w:id="1"/>
      <w:bookmarkEnd w:id="2"/>
      <w:bookmarkEnd w:id="3"/>
    </w:tbl>
    <w:p w14:paraId="408C5ADE" w14:textId="77777777" w:rsidR="00F33129" w:rsidRDefault="00F33129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F33129" w14:paraId="67B468BA" w14:textId="77777777" w:rsidTr="00E80CD9">
        <w:tc>
          <w:tcPr>
            <w:tcW w:w="11016" w:type="dxa"/>
          </w:tcPr>
          <w:p w14:paraId="6386C133" w14:textId="0EA4C5A3" w:rsidR="00F33129" w:rsidRPr="00B35001" w:rsidRDefault="00B17F2E" w:rsidP="000A7C6B">
            <w:pPr>
              <w:pStyle w:val="Titolo1"/>
              <w:outlineLvl w:val="0"/>
            </w:pPr>
            <w:bookmarkStart w:id="6" w:name="_Toc158623031"/>
            <w:proofErr w:type="spellStart"/>
            <w:r>
              <w:t>Unità</w:t>
            </w:r>
            <w:bookmarkEnd w:id="6"/>
            <w:proofErr w:type="spellEnd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172"/>
              <w:gridCol w:w="5033"/>
            </w:tblGrid>
            <w:tr w:rsidR="00F33129" w14:paraId="2CE80CAE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3AEB777" w14:textId="1AD1BDDD" w:rsidR="00F33129" w:rsidRDefault="00B17F2E" w:rsidP="000A7C6B">
                  <w:r>
                    <w:t xml:space="preserve">Sistema di </w:t>
                  </w:r>
                  <w:proofErr w:type="spellStart"/>
                  <w:r>
                    <w:t>unità</w:t>
                  </w:r>
                  <w:proofErr w:type="spellEnd"/>
                  <w:r>
                    <w:t>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0C12653" w14:textId="32813736" w:rsidR="00F33129" w:rsidRDefault="00B17F2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 (MKS)</w:t>
                  </w:r>
                </w:p>
              </w:tc>
            </w:tr>
            <w:tr w:rsidR="00B17F2E" w14:paraId="158512FE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102E4EA" w14:textId="2D366128" w:rsidR="00B17F2E" w:rsidRDefault="00B17F2E" w:rsidP="000A7C6B">
                  <w:proofErr w:type="spellStart"/>
                  <w:r>
                    <w:t>Lunghezza</w:t>
                  </w:r>
                  <w:proofErr w:type="spellEnd"/>
                  <w:r>
                    <w:t>/</w:t>
                  </w:r>
                  <w:proofErr w:type="spellStart"/>
                  <w:r>
                    <w:t>Spostamento</w:t>
                  </w:r>
                  <w:proofErr w:type="spellEnd"/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714D6E7" w14:textId="1A3A0EEE" w:rsidR="00B17F2E" w:rsidRDefault="00B17F2E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B17F2E" w14:paraId="200B0801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FABED05" w14:textId="623EC13D" w:rsidR="00B17F2E" w:rsidRDefault="00B17F2E" w:rsidP="000A7C6B">
                  <w:proofErr w:type="spellStart"/>
                  <w:r>
                    <w:t>Temperatura</w:t>
                  </w:r>
                  <w:proofErr w:type="spellEnd"/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1B0A085" w14:textId="1C8827D0" w:rsidR="00B17F2E" w:rsidRDefault="00B17F2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B17F2E" w14:paraId="717FA501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EE75546" w14:textId="48EA05BC" w:rsidR="00B17F2E" w:rsidRDefault="00B17F2E" w:rsidP="000A7C6B">
                  <w:proofErr w:type="spellStart"/>
                  <w:r>
                    <w:t>Velocità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angolare</w:t>
                  </w:r>
                  <w:proofErr w:type="spellEnd"/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BBF35CB" w14:textId="54EAC633" w:rsidR="00B17F2E" w:rsidRDefault="00B17F2E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Rad/sec</w:t>
                  </w:r>
                </w:p>
              </w:tc>
            </w:tr>
            <w:tr w:rsidR="00B17F2E" w14:paraId="2345C38E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350F976" w14:textId="466BEEC2" w:rsidR="00B17F2E" w:rsidRDefault="00B17F2E" w:rsidP="000A7C6B">
                  <w:proofErr w:type="spellStart"/>
                  <w:r>
                    <w:t>Pressione</w:t>
                  </w:r>
                  <w:proofErr w:type="spellEnd"/>
                  <w:r>
                    <w:t>/</w:t>
                  </w:r>
                  <w:proofErr w:type="spellStart"/>
                  <w:r>
                    <w:t>Sollecitazione</w:t>
                  </w:r>
                  <w:proofErr w:type="spellEnd"/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47EE5E1" w14:textId="35B36FF4" w:rsidR="00B17F2E" w:rsidRDefault="00B17F2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14:paraId="7A2B3C47" w14:textId="34817416" w:rsidR="00F33129" w:rsidRDefault="00F33129" w:rsidP="000A7C6B"/>
        </w:tc>
      </w:tr>
    </w:tbl>
    <w:p w14:paraId="0F228802" w14:textId="77777777" w:rsidR="00E80CD9" w:rsidRDefault="00E80CD9" w:rsidP="00076F1F"/>
    <w:tbl>
      <w:tblPr>
        <w:tblStyle w:val="Grigliatabella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14:paraId="4F52C665" w14:textId="77777777" w:rsidTr="005273D5">
        <w:trPr>
          <w:trHeight w:val="4158"/>
        </w:trPr>
        <w:tc>
          <w:tcPr>
            <w:tcW w:w="11136" w:type="dxa"/>
          </w:tcPr>
          <w:p w14:paraId="3AC85F70" w14:textId="2D6306F7" w:rsidR="00E80CD9" w:rsidRPr="00AC3438" w:rsidRDefault="00B17F2E" w:rsidP="000A7C6B">
            <w:pPr>
              <w:pStyle w:val="Titolo1"/>
              <w:outlineLvl w:val="0"/>
            </w:pPr>
            <w:bookmarkStart w:id="7" w:name="_Toc158623032"/>
            <w:bookmarkStart w:id="8" w:name="_Toc243733144"/>
            <w:bookmarkStart w:id="9" w:name="_Toc245020112"/>
            <w:bookmarkStart w:id="10" w:name="_Toc245020144"/>
            <w:proofErr w:type="spellStart"/>
            <w:r>
              <w:lastRenderedPageBreak/>
              <w:t>Proprietà</w:t>
            </w:r>
            <w:proofErr w:type="spellEnd"/>
            <w:r>
              <w:t xml:space="preserve"> </w:t>
            </w:r>
            <w:proofErr w:type="spellStart"/>
            <w:r>
              <w:t>materiale</w:t>
            </w:r>
            <w:bookmarkEnd w:id="7"/>
            <w:proofErr w:type="spellEnd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14:paraId="38DBDEFB" w14:textId="77777777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40213B2" w14:textId="1BA32D0F" w:rsidR="00E80CD9" w:rsidRPr="003E6C57" w:rsidRDefault="00B17F2E" w:rsidP="000A7C6B">
                  <w:pPr>
                    <w:jc w:val="center"/>
                    <w:rPr>
                      <w:rStyle w:val="Enfasigrassetto"/>
                      <w:b/>
                      <w:color w:val="auto"/>
                    </w:rPr>
                  </w:pPr>
                  <w:proofErr w:type="spellStart"/>
                  <w:r>
                    <w:rPr>
                      <w:rStyle w:val="Enfasigrassetto"/>
                      <w:b/>
                      <w:color w:val="auto"/>
                    </w:rPr>
                    <w:t>Riferimento</w:t>
                  </w:r>
                  <w:proofErr w:type="spellEnd"/>
                  <w:r>
                    <w:rPr>
                      <w:rStyle w:val="Enfasigrassetto"/>
                      <w:b/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rStyle w:val="Enfasigrassetto"/>
                      <w:b/>
                      <w:color w:val="auto"/>
                    </w:rPr>
                    <w:t>modello</w:t>
                  </w:r>
                  <w:proofErr w:type="spellEnd"/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EBA5C7E" w14:textId="6693CCC0" w:rsidR="00E80CD9" w:rsidRPr="003E6C57" w:rsidRDefault="00B17F2E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Enfasigrassetto"/>
                      <w:b/>
                      <w:color w:val="auto"/>
                    </w:rPr>
                  </w:pPr>
                  <w:proofErr w:type="spellStart"/>
                  <w:r>
                    <w:rPr>
                      <w:rStyle w:val="Enfasigrassetto"/>
                      <w:b/>
                      <w:color w:val="auto"/>
                    </w:rPr>
                    <w:t>Proprietà</w:t>
                  </w:r>
                  <w:proofErr w:type="spellEnd"/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E7B3CE4" w14:textId="04664BCE" w:rsidR="00E80CD9" w:rsidRPr="003E6C57" w:rsidRDefault="00B17F2E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Enfasigrassetto"/>
                      <w:b/>
                      <w:color w:val="auto"/>
                    </w:rPr>
                  </w:pPr>
                  <w:proofErr w:type="spellStart"/>
                  <w:r>
                    <w:rPr>
                      <w:rStyle w:val="Enfasigrassetto"/>
                      <w:b/>
                      <w:color w:val="auto"/>
                    </w:rPr>
                    <w:t>Componenti</w:t>
                  </w:r>
                  <w:proofErr w:type="spellEnd"/>
                </w:p>
              </w:tc>
            </w:tr>
            <w:tr w:rsidR="00E80CD9" w:rsidRPr="000841BF" w14:paraId="128F14C0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14:paraId="66060917" w14:textId="75168BF7" w:rsidR="00E80CD9" w:rsidRPr="00577134" w:rsidRDefault="00B17F2E" w:rsidP="000A7C6B">
                  <w:pPr>
                    <w:jc w:val="center"/>
                    <w:rPr>
                      <w:rStyle w:val="Enfasigrassetto"/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7D046C14" wp14:editId="4E4FCF92">
                        <wp:extent cx="1904365" cy="917575"/>
                        <wp:effectExtent l="0" t="0" r="635" b="0"/>
                        <wp:docPr id="8" name="Immagine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9175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Grigliamedia1-Colore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14:paraId="619F26C8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097A341" w14:textId="79856FA8" w:rsidR="00E80CD9" w:rsidRPr="00BE6656" w:rsidRDefault="00B17F2E" w:rsidP="000A7C6B">
                        <w:pPr>
                          <w:jc w:val="right"/>
                          <w:rPr>
                            <w:rStyle w:val="Enfasigrassetto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Enfasigrassetto"/>
                            <w:b/>
                            <w:sz w:val="20"/>
                            <w:szCs w:val="20"/>
                          </w:rPr>
                          <w:t>Nome</w:t>
                        </w:r>
                        <w:r w:rsidR="00E80CD9" w:rsidRPr="00BE6656">
                          <w:rPr>
                            <w:rStyle w:val="Enfasigrassetto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45EBDAC" w14:textId="5CF8168B" w:rsidR="00E80CD9" w:rsidRPr="00BE6656" w:rsidRDefault="00B17F2E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Enfasigrassetto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Enfasigrassetto"/>
                            <w:b w:val="0"/>
                            <w:sz w:val="20"/>
                            <w:szCs w:val="20"/>
                          </w:rPr>
                          <w:t>PLA</w:t>
                        </w:r>
                      </w:p>
                    </w:tc>
                  </w:tr>
                  <w:tr w:rsidR="00B17F2E" w:rsidRPr="00577134" w14:paraId="2613E56E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7B98A05" w14:textId="645564C8" w:rsidR="00B17F2E" w:rsidRDefault="00B17F2E" w:rsidP="000A7C6B">
                        <w:pPr>
                          <w:jc w:val="right"/>
                          <w:rPr>
                            <w:rStyle w:val="Enfasigrassetto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Enfasigrassetto"/>
                            <w:b/>
                            <w:sz w:val="20"/>
                            <w:szCs w:val="20"/>
                          </w:rPr>
                          <w:t xml:space="preserve">Tipo di </w:t>
                        </w:r>
                        <w:proofErr w:type="spellStart"/>
                        <w:r>
                          <w:rPr>
                            <w:rStyle w:val="Enfasigrassetto"/>
                            <w:b/>
                            <w:sz w:val="20"/>
                            <w:szCs w:val="20"/>
                          </w:rPr>
                          <w:t>modello</w:t>
                        </w:r>
                        <w:proofErr w:type="spellEnd"/>
                        <w:r>
                          <w:rPr>
                            <w:rStyle w:val="Enfasigrassetto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3F0C073" w14:textId="3B0832DC" w:rsidR="00B17F2E" w:rsidRDefault="00B17F2E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Enfasigrassetto"/>
                            <w:b w:val="0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Enfasigrassetto"/>
                            <w:b w:val="0"/>
                            <w:sz w:val="20"/>
                            <w:szCs w:val="20"/>
                          </w:rPr>
                          <w:t>Isotropico</w:t>
                        </w:r>
                        <w:proofErr w:type="spellEnd"/>
                        <w:r>
                          <w:rPr>
                            <w:rStyle w:val="Enfasigrassetto"/>
                            <w:b w:val="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Enfasigrassetto"/>
                            <w:b w:val="0"/>
                            <w:sz w:val="20"/>
                            <w:szCs w:val="20"/>
                          </w:rPr>
                          <w:t>elastico</w:t>
                        </w:r>
                        <w:proofErr w:type="spellEnd"/>
                        <w:r>
                          <w:rPr>
                            <w:rStyle w:val="Enfasigrassetto"/>
                            <w:b w:val="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Enfasigrassetto"/>
                            <w:b w:val="0"/>
                            <w:sz w:val="20"/>
                            <w:szCs w:val="20"/>
                          </w:rPr>
                          <w:t>lineare</w:t>
                        </w:r>
                        <w:proofErr w:type="spellEnd"/>
                      </w:p>
                    </w:tc>
                  </w:tr>
                  <w:tr w:rsidR="00B17F2E" w:rsidRPr="00577134" w14:paraId="136ADC04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A45E58A" w14:textId="05873E07" w:rsidR="00B17F2E" w:rsidRDefault="00B17F2E" w:rsidP="000A7C6B">
                        <w:pPr>
                          <w:jc w:val="right"/>
                          <w:rPr>
                            <w:rStyle w:val="Enfasigrassetto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Enfasigrassetto"/>
                            <w:b/>
                            <w:sz w:val="20"/>
                            <w:szCs w:val="20"/>
                          </w:rPr>
                          <w:t>Fallimento</w:t>
                        </w:r>
                        <w:proofErr w:type="spellEnd"/>
                        <w:r>
                          <w:rPr>
                            <w:rStyle w:val="Enfasigrassetto"/>
                            <w:b/>
                            <w:sz w:val="20"/>
                            <w:szCs w:val="20"/>
                          </w:rPr>
                          <w:t xml:space="preserve"> di default: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683A557" w14:textId="30634B57" w:rsidR="00B17F2E" w:rsidRDefault="00B17F2E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Enfasigrassetto"/>
                            <w:b w:val="0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Enfasigrassetto"/>
                            <w:b w:val="0"/>
                            <w:sz w:val="20"/>
                            <w:szCs w:val="20"/>
                          </w:rPr>
                          <w:t>Sollecitazione</w:t>
                        </w:r>
                        <w:proofErr w:type="spellEnd"/>
                        <w:r>
                          <w:rPr>
                            <w:rStyle w:val="Enfasigrassetto"/>
                            <w:b w:val="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Enfasigrassetto"/>
                            <w:b w:val="0"/>
                            <w:sz w:val="20"/>
                            <w:szCs w:val="20"/>
                          </w:rPr>
                          <w:t>massima</w:t>
                        </w:r>
                        <w:proofErr w:type="spellEnd"/>
                        <w:r>
                          <w:rPr>
                            <w:rStyle w:val="Enfasigrassetto"/>
                            <w:b w:val="0"/>
                            <w:sz w:val="20"/>
                            <w:szCs w:val="20"/>
                          </w:rPr>
                          <w:t xml:space="preserve"> von Mises</w:t>
                        </w:r>
                      </w:p>
                    </w:tc>
                  </w:tr>
                  <w:tr w:rsidR="00B17F2E" w:rsidRPr="00577134" w14:paraId="017201FF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31AC018" w14:textId="0DC339B4" w:rsidR="00B17F2E" w:rsidRDefault="00B17F2E" w:rsidP="000A7C6B">
                        <w:pPr>
                          <w:jc w:val="right"/>
                          <w:rPr>
                            <w:rStyle w:val="Enfasigrassetto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Enfasigrassetto"/>
                            <w:b/>
                            <w:sz w:val="20"/>
                            <w:szCs w:val="20"/>
                          </w:rPr>
                          <w:t>Snervamento</w:t>
                        </w:r>
                        <w:proofErr w:type="spellEnd"/>
                        <w:r>
                          <w:rPr>
                            <w:rStyle w:val="Enfasigrassetto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44836FB" w14:textId="15896C5C" w:rsidR="00B17F2E" w:rsidRDefault="00B17F2E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Enfasigrassetto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Enfasigrassetto"/>
                            <w:b w:val="0"/>
                            <w:sz w:val="20"/>
                            <w:szCs w:val="20"/>
                          </w:rPr>
                          <w:t>4,95e+07 N/m^2</w:t>
                        </w:r>
                      </w:p>
                    </w:tc>
                  </w:tr>
                  <w:tr w:rsidR="00B17F2E" w:rsidRPr="00577134" w14:paraId="5CCF8684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53FEF95" w14:textId="206852CB" w:rsidR="00B17F2E" w:rsidRDefault="00B17F2E" w:rsidP="000A7C6B">
                        <w:pPr>
                          <w:jc w:val="right"/>
                          <w:rPr>
                            <w:rStyle w:val="Enfasigrassetto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Enfasigrassetto"/>
                            <w:b/>
                            <w:sz w:val="20"/>
                            <w:szCs w:val="20"/>
                          </w:rPr>
                          <w:t>Resistenza</w:t>
                        </w:r>
                        <w:proofErr w:type="spellEnd"/>
                        <w:r>
                          <w:rPr>
                            <w:rStyle w:val="Enfasigrassetto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Enfasigrassetto"/>
                            <w:b/>
                            <w:sz w:val="20"/>
                            <w:szCs w:val="20"/>
                          </w:rPr>
                          <w:t>alla</w:t>
                        </w:r>
                        <w:proofErr w:type="spellEnd"/>
                        <w:r>
                          <w:rPr>
                            <w:rStyle w:val="Enfasigrassetto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Enfasigrassetto"/>
                            <w:b/>
                            <w:sz w:val="20"/>
                            <w:szCs w:val="20"/>
                          </w:rPr>
                          <w:t>trazione</w:t>
                        </w:r>
                        <w:proofErr w:type="spellEnd"/>
                        <w:r>
                          <w:rPr>
                            <w:rStyle w:val="Enfasigrassetto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0D6D5A9" w14:textId="5D3CEB3E" w:rsidR="00B17F2E" w:rsidRDefault="00B17F2E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Enfasigrassetto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Enfasigrassetto"/>
                            <w:b w:val="0"/>
                            <w:sz w:val="20"/>
                            <w:szCs w:val="20"/>
                          </w:rPr>
                          <w:t>3,7e+07 N/m^2</w:t>
                        </w:r>
                      </w:p>
                    </w:tc>
                  </w:tr>
                  <w:tr w:rsidR="00B17F2E" w:rsidRPr="00577134" w14:paraId="0A8CC967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D99C72F" w14:textId="561722B9" w:rsidR="00B17F2E" w:rsidRDefault="00B17F2E" w:rsidP="000A7C6B">
                        <w:pPr>
                          <w:jc w:val="right"/>
                          <w:rPr>
                            <w:rStyle w:val="Enfasigrassetto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Enfasigrassetto"/>
                            <w:b/>
                            <w:sz w:val="20"/>
                            <w:szCs w:val="20"/>
                          </w:rPr>
                          <w:t>Resistenza</w:t>
                        </w:r>
                        <w:proofErr w:type="spellEnd"/>
                        <w:r>
                          <w:rPr>
                            <w:rStyle w:val="Enfasigrassetto"/>
                            <w:b/>
                            <w:sz w:val="20"/>
                            <w:szCs w:val="20"/>
                          </w:rPr>
                          <w:t xml:space="preserve"> a </w:t>
                        </w:r>
                        <w:proofErr w:type="spellStart"/>
                        <w:r>
                          <w:rPr>
                            <w:rStyle w:val="Enfasigrassetto"/>
                            <w:b/>
                            <w:sz w:val="20"/>
                            <w:szCs w:val="20"/>
                          </w:rPr>
                          <w:t>compressione</w:t>
                        </w:r>
                        <w:proofErr w:type="spellEnd"/>
                        <w:r>
                          <w:rPr>
                            <w:rStyle w:val="Enfasigrassetto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F7B5C33" w14:textId="509BF6C9" w:rsidR="00B17F2E" w:rsidRDefault="00B17F2E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Enfasigrassetto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Enfasigrassetto"/>
                            <w:b w:val="0"/>
                            <w:sz w:val="20"/>
                            <w:szCs w:val="20"/>
                          </w:rPr>
                          <w:t>5e+07 N/m^2</w:t>
                        </w:r>
                      </w:p>
                    </w:tc>
                  </w:tr>
                  <w:tr w:rsidR="00B17F2E" w:rsidRPr="00577134" w14:paraId="6DE132F3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80EF731" w14:textId="736C827E" w:rsidR="00B17F2E" w:rsidRDefault="00B17F2E" w:rsidP="000A7C6B">
                        <w:pPr>
                          <w:jc w:val="right"/>
                          <w:rPr>
                            <w:rStyle w:val="Enfasigrassetto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Enfasigrassetto"/>
                            <w:b/>
                            <w:sz w:val="20"/>
                            <w:szCs w:val="20"/>
                          </w:rPr>
                          <w:t xml:space="preserve">Modulo </w:t>
                        </w:r>
                        <w:proofErr w:type="spellStart"/>
                        <w:r>
                          <w:rPr>
                            <w:rStyle w:val="Enfasigrassetto"/>
                            <w:b/>
                            <w:sz w:val="20"/>
                            <w:szCs w:val="20"/>
                          </w:rPr>
                          <w:t>elastico</w:t>
                        </w:r>
                        <w:proofErr w:type="spellEnd"/>
                        <w:r>
                          <w:rPr>
                            <w:rStyle w:val="Enfasigrassetto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12E0777" w14:textId="24D72378" w:rsidR="00B17F2E" w:rsidRDefault="00B17F2E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Enfasigrassetto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Enfasigrassetto"/>
                            <w:b w:val="0"/>
                            <w:sz w:val="20"/>
                            <w:szCs w:val="20"/>
                          </w:rPr>
                          <w:t>2,3465e+09 N/m^2</w:t>
                        </w:r>
                      </w:p>
                    </w:tc>
                  </w:tr>
                  <w:tr w:rsidR="00B17F2E" w:rsidRPr="00577134" w14:paraId="1A18413F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B5FD5CD" w14:textId="2F8BD66B" w:rsidR="00B17F2E" w:rsidRDefault="00B17F2E" w:rsidP="000A7C6B">
                        <w:pPr>
                          <w:jc w:val="right"/>
                          <w:rPr>
                            <w:rStyle w:val="Enfasigrassetto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Enfasigrassetto"/>
                            <w:b/>
                            <w:sz w:val="20"/>
                            <w:szCs w:val="20"/>
                          </w:rPr>
                          <w:t>Coefficiente</w:t>
                        </w:r>
                        <w:proofErr w:type="spellEnd"/>
                        <w:r>
                          <w:rPr>
                            <w:rStyle w:val="Enfasigrassetto"/>
                            <w:b/>
                            <w:sz w:val="20"/>
                            <w:szCs w:val="20"/>
                          </w:rPr>
                          <w:t xml:space="preserve"> di Poisson: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699ECA5" w14:textId="22AD9A1E" w:rsidR="00B17F2E" w:rsidRDefault="00B17F2E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Enfasigrassetto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Enfasigrassetto"/>
                            <w:b w:val="0"/>
                            <w:sz w:val="20"/>
                            <w:szCs w:val="20"/>
                          </w:rPr>
                          <w:t xml:space="preserve">0,331  </w:t>
                        </w:r>
                      </w:p>
                    </w:tc>
                  </w:tr>
                  <w:tr w:rsidR="00B17F2E" w:rsidRPr="00577134" w14:paraId="76F2CF9E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4E5FD64" w14:textId="5C13DCA1" w:rsidR="00B17F2E" w:rsidRDefault="00B17F2E" w:rsidP="000A7C6B">
                        <w:pPr>
                          <w:jc w:val="right"/>
                          <w:rPr>
                            <w:rStyle w:val="Enfasigrassetto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Enfasigrassetto"/>
                            <w:b/>
                            <w:sz w:val="20"/>
                            <w:szCs w:val="20"/>
                          </w:rPr>
                          <w:t>Densità</w:t>
                        </w:r>
                        <w:proofErr w:type="spellEnd"/>
                        <w:r>
                          <w:rPr>
                            <w:rStyle w:val="Enfasigrassetto"/>
                            <w:b/>
                            <w:sz w:val="20"/>
                            <w:szCs w:val="20"/>
                          </w:rPr>
                          <w:t xml:space="preserve"> di </w:t>
                        </w:r>
                        <w:proofErr w:type="spellStart"/>
                        <w:r>
                          <w:rPr>
                            <w:rStyle w:val="Enfasigrassetto"/>
                            <w:b/>
                            <w:sz w:val="20"/>
                            <w:szCs w:val="20"/>
                          </w:rPr>
                          <w:t>massa</w:t>
                        </w:r>
                        <w:proofErr w:type="spellEnd"/>
                        <w:r>
                          <w:rPr>
                            <w:rStyle w:val="Enfasigrassetto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63694B0" w14:textId="0103ECA0" w:rsidR="00B17F2E" w:rsidRDefault="00B17F2E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Enfasigrassetto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Enfasigrassetto"/>
                            <w:b w:val="0"/>
                            <w:sz w:val="20"/>
                            <w:szCs w:val="20"/>
                          </w:rPr>
                          <w:t>1.300 kg/m^3</w:t>
                        </w:r>
                      </w:p>
                    </w:tc>
                  </w:tr>
                </w:tbl>
                <w:p w14:paraId="319FA272" w14:textId="77777777"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Enfasigrassetto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14:paraId="5427B672" w14:textId="2EB727A5" w:rsidR="00E80CD9" w:rsidRPr="00577134" w:rsidRDefault="00B17F2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Enfasigrassetto"/>
                      <w:b w:val="0"/>
                      <w:bCs w:val="0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Enfasigrassetto"/>
                      <w:b w:val="0"/>
                      <w:sz w:val="20"/>
                      <w:szCs w:val="20"/>
                    </w:rPr>
                    <w:t>CorpoSolido</w:t>
                  </w:r>
                  <w:proofErr w:type="spellEnd"/>
                  <w:r>
                    <w:rPr>
                      <w:rStyle w:val="Enfasigrassetto"/>
                      <w:b w:val="0"/>
                      <w:sz w:val="20"/>
                      <w:szCs w:val="20"/>
                    </w:rPr>
                    <w:t xml:space="preserve"> 1(Smusso</w:t>
                  </w:r>
                  <w:proofErr w:type="gramStart"/>
                  <w:r>
                    <w:rPr>
                      <w:rStyle w:val="Enfasigrassetto"/>
                      <w:b w:val="0"/>
                      <w:sz w:val="20"/>
                      <w:szCs w:val="20"/>
                    </w:rPr>
                    <w:t>1)(</w:t>
                  </w:r>
                  <w:proofErr w:type="gramEnd"/>
                  <w:r>
                    <w:rPr>
                      <w:rStyle w:val="Enfasigrassetto"/>
                      <w:b w:val="0"/>
                      <w:sz w:val="20"/>
                      <w:szCs w:val="20"/>
                    </w:rPr>
                    <w:t>Pallet)</w:t>
                  </w:r>
                </w:p>
              </w:tc>
            </w:tr>
            <w:tr w:rsidR="00E80CD9" w:rsidRPr="000841BF" w14:paraId="15A1834B" w14:textId="77777777" w:rsidTr="000A7C6B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14:paraId="7C16E6CF" w14:textId="6CFC532A" w:rsidR="00E80CD9" w:rsidRPr="000841BF" w:rsidRDefault="00B17F2E" w:rsidP="000A7C6B">
                  <w:pPr>
                    <w:rPr>
                      <w:rStyle w:val="Enfasigrassetto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Enfasigrassetto"/>
                      <w:sz w:val="20"/>
                      <w:szCs w:val="20"/>
                    </w:rPr>
                    <w:t>Dati</w:t>
                  </w:r>
                  <w:proofErr w:type="spellEnd"/>
                  <w:r>
                    <w:rPr>
                      <w:rStyle w:val="Enfasigrassetto"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Style w:val="Enfasigrassetto"/>
                      <w:sz w:val="20"/>
                      <w:szCs w:val="20"/>
                    </w:rPr>
                    <w:t>curva:N</w:t>
                  </w:r>
                  <w:proofErr w:type="spellEnd"/>
                  <w:proofErr w:type="gramEnd"/>
                  <w:r>
                    <w:rPr>
                      <w:rStyle w:val="Enfasigrassetto"/>
                      <w:sz w:val="20"/>
                      <w:szCs w:val="20"/>
                    </w:rPr>
                    <w:t>/A</w:t>
                  </w:r>
                </w:p>
              </w:tc>
            </w:tr>
          </w:tbl>
          <w:p w14:paraId="71E09220" w14:textId="447F0C61" w:rsidR="00E80CD9" w:rsidRDefault="00E80CD9" w:rsidP="000A7C6B"/>
        </w:tc>
      </w:tr>
      <w:bookmarkEnd w:id="8"/>
      <w:bookmarkEnd w:id="9"/>
      <w:bookmarkEnd w:id="10"/>
    </w:tbl>
    <w:p w14:paraId="3591E955" w14:textId="77777777" w:rsidR="005273D5" w:rsidRDefault="005273D5" w:rsidP="006518B5"/>
    <w:tbl>
      <w:tblPr>
        <w:tblStyle w:val="Grigliatabella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14:paraId="64A20E6E" w14:textId="77777777" w:rsidTr="00452CBC">
        <w:tc>
          <w:tcPr>
            <w:tcW w:w="11016" w:type="dxa"/>
          </w:tcPr>
          <w:p w14:paraId="39B13726" w14:textId="0EFD5529" w:rsidR="005273D5" w:rsidRPr="00AF1A58" w:rsidRDefault="00B17F2E" w:rsidP="000A7C6B">
            <w:pPr>
              <w:pStyle w:val="Titolo1"/>
              <w:outlineLvl w:val="0"/>
              <w:rPr>
                <w:b w:val="0"/>
                <w:bCs w:val="0"/>
              </w:rPr>
            </w:pPr>
            <w:bookmarkStart w:id="11" w:name="_Toc158623033"/>
            <w:proofErr w:type="spellStart"/>
            <w:r>
              <w:rPr>
                <w:rStyle w:val="Enfasigrassetto"/>
              </w:rPr>
              <w:lastRenderedPageBreak/>
              <w:t>Carichi</w:t>
            </w:r>
            <w:proofErr w:type="spellEnd"/>
            <w:r>
              <w:rPr>
                <w:rStyle w:val="Enfasigrassetto"/>
              </w:rPr>
              <w:t xml:space="preserve"> e </w:t>
            </w:r>
            <w:proofErr w:type="spellStart"/>
            <w:r>
              <w:rPr>
                <w:rStyle w:val="Enfasigrassetto"/>
              </w:rPr>
              <w:t>fissaggi</w:t>
            </w:r>
            <w:bookmarkEnd w:id="11"/>
            <w:proofErr w:type="spellEnd"/>
          </w:p>
          <w:tbl>
            <w:tblPr>
              <w:tblStyle w:val="Elencochiaro-Colore3"/>
              <w:tblW w:w="10909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6071"/>
            </w:tblGrid>
            <w:tr w:rsidR="00B17F2E" w14:paraId="7CFD6D34" w14:textId="77777777" w:rsidTr="004A3BD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5E9D7B67" w14:textId="7EF71602" w:rsidR="00B17F2E" w:rsidRPr="004E282D" w:rsidRDefault="00B17F2E" w:rsidP="005A5DC6">
                  <w:pPr>
                    <w:jc w:val="center"/>
                    <w:rPr>
                      <w:rStyle w:val="Enfasigrassetto"/>
                      <w:b/>
                      <w:color w:val="auto"/>
                    </w:rPr>
                  </w:pPr>
                  <w:r>
                    <w:rPr>
                      <w:rStyle w:val="Enfasigrassetto"/>
                      <w:b/>
                      <w:color w:val="auto"/>
                    </w:rPr>
                    <w:t xml:space="preserve">Nome </w:t>
                  </w:r>
                  <w:proofErr w:type="spellStart"/>
                  <w:r>
                    <w:rPr>
                      <w:rStyle w:val="Enfasigrassetto"/>
                      <w:b/>
                      <w:color w:val="auto"/>
                    </w:rPr>
                    <w:t>fissaggio</w:t>
                  </w:r>
                  <w:proofErr w:type="spellEnd"/>
                </w:p>
              </w:tc>
              <w:tc>
                <w:tcPr>
                  <w:tcW w:w="302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5A940D03" w14:textId="6DC4DB9E" w:rsidR="00B17F2E" w:rsidRPr="004E282D" w:rsidRDefault="00B17F2E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Enfasigrassetto"/>
                      <w:b/>
                      <w:color w:val="auto"/>
                    </w:rPr>
                  </w:pPr>
                  <w:proofErr w:type="spellStart"/>
                  <w:r>
                    <w:rPr>
                      <w:rStyle w:val="Enfasigrassetto"/>
                      <w:b/>
                      <w:color w:val="auto"/>
                    </w:rPr>
                    <w:t>Immagine</w:t>
                  </w:r>
                  <w:proofErr w:type="spellEnd"/>
                  <w:r>
                    <w:rPr>
                      <w:rStyle w:val="Enfasigrassetto"/>
                      <w:b/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rStyle w:val="Enfasigrassetto"/>
                      <w:b/>
                      <w:color w:val="auto"/>
                    </w:rPr>
                    <w:t>fissaggio</w:t>
                  </w:r>
                  <w:proofErr w:type="spellEnd"/>
                </w:p>
              </w:tc>
              <w:tc>
                <w:tcPr>
                  <w:tcW w:w="607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07B9C669" w14:textId="53835058" w:rsidR="00B17F2E" w:rsidRPr="004E282D" w:rsidRDefault="00B17F2E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Enfasigrassetto"/>
                      <w:b/>
                      <w:color w:val="auto"/>
                    </w:rPr>
                  </w:pPr>
                  <w:proofErr w:type="spellStart"/>
                  <w:r>
                    <w:rPr>
                      <w:rStyle w:val="Enfasigrassetto"/>
                      <w:b/>
                      <w:color w:val="auto"/>
                    </w:rPr>
                    <w:t>Dettagli</w:t>
                  </w:r>
                  <w:proofErr w:type="spellEnd"/>
                  <w:r>
                    <w:rPr>
                      <w:rStyle w:val="Enfasigrassetto"/>
                      <w:b/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rStyle w:val="Enfasigrassetto"/>
                      <w:b/>
                      <w:color w:val="auto"/>
                    </w:rPr>
                    <w:t>fissaggio</w:t>
                  </w:r>
                  <w:proofErr w:type="spellEnd"/>
                </w:p>
              </w:tc>
            </w:tr>
            <w:tr w:rsidR="00B17F2E" w14:paraId="5EEB14B2" w14:textId="77777777" w:rsidTr="0031646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14:paraId="21535389" w14:textId="061B00A0" w:rsidR="00B17F2E" w:rsidRPr="00AD5FBA" w:rsidRDefault="00B17F2E" w:rsidP="005A5DC6">
                  <w:pPr>
                    <w:jc w:val="center"/>
                    <w:rPr>
                      <w:rStyle w:val="Enfasigrassetto"/>
                    </w:rPr>
                  </w:pPr>
                  <w:r>
                    <w:rPr>
                      <w:rStyle w:val="Enfasigrassetto"/>
                    </w:rPr>
                    <w:t>Fisso-1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6923C" w:themeColor="accent3" w:themeShade="BF"/>
                  </w:tcBorders>
                </w:tcPr>
                <w:p w14:paraId="14B87B20" w14:textId="122944B1" w:rsidR="00B17F2E" w:rsidRPr="006208CB" w:rsidRDefault="00B17F2E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543CEAB4" wp14:editId="1E5B0109">
                        <wp:extent cx="1772285" cy="854075"/>
                        <wp:effectExtent l="0" t="0" r="0" b="3175"/>
                        <wp:docPr id="9" name="Immagine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8540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Grigliamedia1-Colore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B17F2E" w14:paraId="6593AE71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4E0F4701" w14:textId="4D082A59" w:rsidR="00B17F2E" w:rsidRPr="00BE6656" w:rsidRDefault="00B17F2E" w:rsidP="003F2268">
                        <w:pPr>
                          <w:jc w:val="right"/>
                          <w:rPr>
                            <w:rStyle w:val="Enfasigrassetto"/>
                            <w:bCs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Entità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3B23C043" w14:textId="4D4D65E2" w:rsidR="00B17F2E" w:rsidRPr="00154A1A" w:rsidRDefault="00B17F2E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Enfasigrassetto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Enfasigrassetto"/>
                            <w:b w:val="0"/>
                            <w:bCs w:val="0"/>
                            <w:sz w:val="20"/>
                            <w:szCs w:val="20"/>
                          </w:rPr>
                          <w:t xml:space="preserve">3 </w:t>
                        </w:r>
                        <w:proofErr w:type="spellStart"/>
                        <w:r>
                          <w:rPr>
                            <w:rStyle w:val="Enfasigrassetto"/>
                            <w:b w:val="0"/>
                            <w:bCs w:val="0"/>
                            <w:sz w:val="20"/>
                            <w:szCs w:val="20"/>
                          </w:rPr>
                          <w:t>facce</w:t>
                        </w:r>
                        <w:proofErr w:type="spellEnd"/>
                      </w:p>
                    </w:tc>
                  </w:tr>
                  <w:tr w:rsidR="00B17F2E" w14:paraId="324C1B15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67437534" w14:textId="2CB7D537" w:rsidR="00B17F2E" w:rsidRDefault="00B17F2E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Tipo: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21F4401B" w14:textId="237B57A1" w:rsidR="00B17F2E" w:rsidRDefault="00B17F2E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Enfasigrassetto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Enfasigrassetto"/>
                            <w:b w:val="0"/>
                            <w:bCs w:val="0"/>
                            <w:sz w:val="20"/>
                            <w:szCs w:val="20"/>
                          </w:rPr>
                          <w:t>Geometria</w:t>
                        </w:r>
                        <w:proofErr w:type="spellEnd"/>
                        <w:r>
                          <w:rPr>
                            <w:rStyle w:val="Enfasigrassetto"/>
                            <w:b w:val="0"/>
                            <w:bCs w:val="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Enfasigrassetto"/>
                            <w:b w:val="0"/>
                            <w:bCs w:val="0"/>
                            <w:sz w:val="20"/>
                            <w:szCs w:val="20"/>
                          </w:rPr>
                          <w:t>fissa</w:t>
                        </w:r>
                        <w:proofErr w:type="spellEnd"/>
                      </w:p>
                    </w:tc>
                  </w:tr>
                </w:tbl>
                <w:p w14:paraId="3D1EBAA5" w14:textId="77777777" w:rsidR="00B17F2E" w:rsidRPr="004C6DEB" w:rsidRDefault="00B17F2E" w:rsidP="00840CC7">
                  <w:pPr>
                    <w:pStyle w:val="Sommario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F154A" w14:paraId="064A9320" w14:textId="77777777" w:rsidTr="00452CB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09" w:type="dxa"/>
                  <w:gridSpan w:val="3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6E3BC" w:themeFill="accent3" w:themeFillTint="66"/>
                  <w:vAlign w:val="center"/>
                </w:tcPr>
                <w:p w14:paraId="7B85D8D0" w14:textId="44CE3631" w:rsidR="003F154A" w:rsidRPr="003F154A" w:rsidRDefault="00B17F2E" w:rsidP="003F154A">
                  <w:pPr>
                    <w:rPr>
                      <w:rStyle w:val="Enfasigrassetto"/>
                      <w:bCs/>
                    </w:rPr>
                  </w:pPr>
                  <w:proofErr w:type="spellStart"/>
                  <w:r>
                    <w:rPr>
                      <w:rStyle w:val="Enfasigrassetto"/>
                      <w:b/>
                    </w:rPr>
                    <w:t>Forze</w:t>
                  </w:r>
                  <w:proofErr w:type="spellEnd"/>
                  <w:r>
                    <w:rPr>
                      <w:rStyle w:val="Enfasigrassetto"/>
                      <w:b/>
                    </w:rPr>
                    <w:t xml:space="preserve"> </w:t>
                  </w:r>
                  <w:proofErr w:type="spellStart"/>
                  <w:r>
                    <w:rPr>
                      <w:rStyle w:val="Enfasigrassetto"/>
                      <w:b/>
                    </w:rPr>
                    <w:t>risultanti</w:t>
                  </w:r>
                  <w:proofErr w:type="spellEnd"/>
                </w:p>
                <w:tbl>
                  <w:tblPr>
                    <w:tblStyle w:val="Grigliatabella"/>
                    <w:tblW w:w="1066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659"/>
                    <w:gridCol w:w="1980"/>
                    <w:gridCol w:w="1980"/>
                    <w:gridCol w:w="1980"/>
                    <w:gridCol w:w="2070"/>
                  </w:tblGrid>
                  <w:tr w:rsidR="003F154A" w14:paraId="4C8DD3B7" w14:textId="77777777" w:rsidTr="00452CBC">
                    <w:trPr>
                      <w:trHeight w:val="250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58DB8FD5" w14:textId="00A9BFAF" w:rsidR="003F154A" w:rsidRDefault="00B17F2E" w:rsidP="000A7C6B">
                        <w:pPr>
                          <w:jc w:val="center"/>
                          <w:rPr>
                            <w:rStyle w:val="Enfasigrassetto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Enfasigrassetto"/>
                            <w:sz w:val="20"/>
                            <w:szCs w:val="20"/>
                          </w:rPr>
                          <w:t>Componenti</w:t>
                        </w:r>
                        <w:proofErr w:type="spellEnd"/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7A29CA59" w14:textId="153DF055" w:rsidR="003F154A" w:rsidRDefault="00B17F2E" w:rsidP="000A7C6B">
                        <w:pPr>
                          <w:jc w:val="center"/>
                          <w:rPr>
                            <w:rStyle w:val="Enfasigrassetto"/>
                            <w:sz w:val="20"/>
                            <w:szCs w:val="20"/>
                          </w:rPr>
                        </w:pPr>
                        <w:r>
                          <w:rPr>
                            <w:rStyle w:val="Enfasigrassetto"/>
                            <w:sz w:val="20"/>
                            <w:szCs w:val="20"/>
                          </w:rPr>
                          <w:t>X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3044AEB8" w14:textId="349C8435" w:rsidR="003F154A" w:rsidRDefault="00B17F2E" w:rsidP="000A7C6B">
                        <w:pPr>
                          <w:jc w:val="center"/>
                          <w:rPr>
                            <w:rStyle w:val="Enfasigrassetto"/>
                            <w:sz w:val="20"/>
                            <w:szCs w:val="20"/>
                          </w:rPr>
                        </w:pPr>
                        <w:r>
                          <w:rPr>
                            <w:rStyle w:val="Enfasigrassetto"/>
                            <w:sz w:val="20"/>
                            <w:szCs w:val="20"/>
                          </w:rPr>
                          <w:t>Y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55EFA262" w14:textId="5D0E405F" w:rsidR="003F154A" w:rsidRDefault="00B17F2E" w:rsidP="000A7C6B">
                        <w:pPr>
                          <w:jc w:val="center"/>
                          <w:rPr>
                            <w:rStyle w:val="Enfasigrassetto"/>
                            <w:sz w:val="20"/>
                            <w:szCs w:val="20"/>
                          </w:rPr>
                        </w:pPr>
                        <w:r>
                          <w:rPr>
                            <w:rStyle w:val="Enfasigrassetto"/>
                            <w:sz w:val="20"/>
                            <w:szCs w:val="20"/>
                          </w:rPr>
                          <w:t>Z</w:t>
                        </w:r>
                      </w:p>
                    </w:tc>
                    <w:tc>
                      <w:tcPr>
                        <w:tcW w:w="2070" w:type="dxa"/>
                        <w:shd w:val="clear" w:color="auto" w:fill="D9D9D9" w:themeFill="background1" w:themeFillShade="D9"/>
                        <w:vAlign w:val="center"/>
                      </w:tcPr>
                      <w:p w14:paraId="653565C3" w14:textId="51CA6828" w:rsidR="003F154A" w:rsidRDefault="00B17F2E" w:rsidP="000A7C6B">
                        <w:pPr>
                          <w:jc w:val="center"/>
                          <w:rPr>
                            <w:rStyle w:val="Enfasigrassetto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Enfasigrassetto"/>
                            <w:sz w:val="20"/>
                            <w:szCs w:val="20"/>
                          </w:rPr>
                          <w:t>Risultante</w:t>
                        </w:r>
                        <w:proofErr w:type="spellEnd"/>
                      </w:p>
                    </w:tc>
                  </w:tr>
                  <w:tr w:rsidR="003F154A" w14:paraId="0CB3757F" w14:textId="77777777" w:rsidTr="00452CBC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77FFE034" w14:textId="7B32F421" w:rsidR="003F154A" w:rsidRDefault="00B17F2E" w:rsidP="000A7C6B">
                        <w:pPr>
                          <w:jc w:val="center"/>
                          <w:rPr>
                            <w:rStyle w:val="Enfasigrassetto"/>
                            <w:sz w:val="20"/>
                            <w:szCs w:val="20"/>
                          </w:rPr>
                        </w:pPr>
                        <w:r>
                          <w:rPr>
                            <w:rStyle w:val="Enfasigrassetto"/>
                            <w:sz w:val="20"/>
                            <w:szCs w:val="20"/>
                          </w:rPr>
                          <w:t xml:space="preserve">Forza di </w:t>
                        </w:r>
                        <w:proofErr w:type="spellStart"/>
                        <w:r>
                          <w:rPr>
                            <w:rStyle w:val="Enfasigrassetto"/>
                            <w:sz w:val="20"/>
                            <w:szCs w:val="20"/>
                          </w:rPr>
                          <w:t>reazione</w:t>
                        </w:r>
                        <w:proofErr w:type="spellEnd"/>
                        <w:r>
                          <w:rPr>
                            <w:rStyle w:val="Enfasigrassetto"/>
                            <w:sz w:val="20"/>
                            <w:szCs w:val="20"/>
                          </w:rPr>
                          <w:t>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2E492B18" w14:textId="4F03A23A" w:rsidR="003F154A" w:rsidRPr="00EF37BF" w:rsidRDefault="00B17F2E" w:rsidP="000A7C6B">
                        <w:pPr>
                          <w:jc w:val="center"/>
                          <w:rPr>
                            <w:rStyle w:val="Enfasigrassetto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Enfasigrassetto"/>
                            <w:b w:val="0"/>
                            <w:sz w:val="20"/>
                            <w:szCs w:val="20"/>
                          </w:rPr>
                          <w:t>-0,00352528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48070977" w14:textId="252F2533" w:rsidR="003F154A" w:rsidRPr="00EF37BF" w:rsidRDefault="00B17F2E" w:rsidP="000A7C6B">
                        <w:pPr>
                          <w:jc w:val="center"/>
                          <w:rPr>
                            <w:rStyle w:val="Enfasigrassetto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Enfasigrassetto"/>
                            <w:b w:val="0"/>
                            <w:sz w:val="20"/>
                            <w:szCs w:val="20"/>
                          </w:rPr>
                          <w:t>29,5025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5102FA96" w14:textId="40F1F081" w:rsidR="003F154A" w:rsidRDefault="00B17F2E" w:rsidP="000A7C6B">
                        <w:pPr>
                          <w:jc w:val="center"/>
                          <w:rPr>
                            <w:rStyle w:val="Enfasigrassetto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Enfasigrassetto"/>
                            <w:b w:val="0"/>
                            <w:sz w:val="20"/>
                            <w:szCs w:val="20"/>
                          </w:rPr>
                          <w:t>0,00310119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7A543CF5" w14:textId="6724B74A" w:rsidR="003F154A" w:rsidRPr="00EF37BF" w:rsidRDefault="00B17F2E" w:rsidP="000A7C6B">
                        <w:pPr>
                          <w:jc w:val="center"/>
                          <w:rPr>
                            <w:rStyle w:val="Enfasigrassetto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Enfasigrassetto"/>
                            <w:b w:val="0"/>
                            <w:sz w:val="20"/>
                            <w:szCs w:val="20"/>
                          </w:rPr>
                          <w:t>29,5025</w:t>
                        </w:r>
                      </w:p>
                    </w:tc>
                  </w:tr>
                  <w:tr w:rsidR="00935682" w14:paraId="1CEFF60C" w14:textId="77777777" w:rsidTr="00452CBC">
                    <w:trPr>
                      <w:cantSplit/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5BAF5197" w14:textId="6CCC937E" w:rsidR="00935682" w:rsidRDefault="00B17F2E" w:rsidP="000A7C6B">
                        <w:pPr>
                          <w:jc w:val="center"/>
                          <w:rPr>
                            <w:rStyle w:val="Enfasigrassetto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Enfasigrassetto"/>
                            <w:sz w:val="20"/>
                            <w:szCs w:val="20"/>
                          </w:rPr>
                          <w:t>Momento</w:t>
                        </w:r>
                        <w:proofErr w:type="spellEnd"/>
                        <w:r>
                          <w:rPr>
                            <w:rStyle w:val="Enfasigrassetto"/>
                            <w:sz w:val="20"/>
                            <w:szCs w:val="20"/>
                          </w:rPr>
                          <w:t xml:space="preserve"> di </w:t>
                        </w:r>
                        <w:proofErr w:type="spellStart"/>
                        <w:proofErr w:type="gramStart"/>
                        <w:r>
                          <w:rPr>
                            <w:rStyle w:val="Enfasigrassetto"/>
                            <w:sz w:val="20"/>
                            <w:szCs w:val="20"/>
                          </w:rPr>
                          <w:t>reazione</w:t>
                        </w:r>
                        <w:proofErr w:type="spellEnd"/>
                        <w:r>
                          <w:rPr>
                            <w:rStyle w:val="Enfasigrassetto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Style w:val="Enfasigrassetto"/>
                            <w:sz w:val="20"/>
                            <w:szCs w:val="20"/>
                          </w:rPr>
                          <w:t>N.m</w:t>
                        </w:r>
                        <w:proofErr w:type="spellEnd"/>
                        <w:r>
                          <w:rPr>
                            <w:rStyle w:val="Enfasigrassetto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6FDA007E" w14:textId="59737518" w:rsidR="00935682" w:rsidRDefault="00B17F2E" w:rsidP="000A7C6B">
                        <w:pPr>
                          <w:jc w:val="center"/>
                          <w:rPr>
                            <w:rStyle w:val="Enfasigrassetto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Enfasigrassetto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1951DE88" w14:textId="1CB2E7F3" w:rsidR="00935682" w:rsidRDefault="00B17F2E" w:rsidP="000A7C6B">
                        <w:pPr>
                          <w:jc w:val="center"/>
                          <w:rPr>
                            <w:rStyle w:val="Enfasigrassetto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Enfasigrassetto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74D2CB83" w14:textId="1CA4545D" w:rsidR="00935682" w:rsidRDefault="00B17F2E" w:rsidP="000A7C6B">
                        <w:pPr>
                          <w:jc w:val="center"/>
                          <w:rPr>
                            <w:rStyle w:val="Enfasigrassetto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Enfasigrassetto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55D66510" w14:textId="06987923" w:rsidR="00935682" w:rsidRDefault="00B17F2E" w:rsidP="000A7C6B">
                        <w:pPr>
                          <w:jc w:val="center"/>
                          <w:rPr>
                            <w:rStyle w:val="Enfasigrassetto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Enfasigrassetto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14:paraId="3CBEFF07" w14:textId="77777777" w:rsidR="003F154A" w:rsidRDefault="003F154A" w:rsidP="003F154A">
                  <w:pPr>
                    <w:jc w:val="center"/>
                    <w:rPr>
                      <w:rStyle w:val="Enfasigrassetto"/>
                      <w:b/>
                      <w:sz w:val="18"/>
                      <w:szCs w:val="18"/>
                    </w:rPr>
                  </w:pPr>
                  <w:r>
                    <w:rPr>
                      <w:rStyle w:val="Enfasigrassetto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75FAF575" w14:textId="77777777" w:rsidR="005273D5" w:rsidRDefault="005273D5" w:rsidP="00840CC7">
            <w:pPr>
              <w:pStyle w:val="Sommario3"/>
            </w:pPr>
          </w:p>
          <w:tbl>
            <w:tblPr>
              <w:tblStyle w:val="Elencochiaro-Colore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928"/>
            </w:tblGrid>
            <w:tr w:rsidR="00B17F2E" w14:paraId="5479F719" w14:textId="77777777" w:rsidTr="003137D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37A78A9B" w14:textId="729B407A" w:rsidR="00B17F2E" w:rsidRPr="004E282D" w:rsidRDefault="00B17F2E" w:rsidP="005A5DC6">
                  <w:pPr>
                    <w:jc w:val="center"/>
                    <w:rPr>
                      <w:rStyle w:val="Enfasigrassetto"/>
                      <w:b/>
                      <w:color w:val="auto"/>
                    </w:rPr>
                  </w:pPr>
                  <w:r>
                    <w:rPr>
                      <w:rStyle w:val="Enfasigrassetto"/>
                      <w:b/>
                      <w:color w:val="auto"/>
                    </w:rPr>
                    <w:t xml:space="preserve">Nome del </w:t>
                  </w:r>
                  <w:proofErr w:type="spellStart"/>
                  <w:r>
                    <w:rPr>
                      <w:rStyle w:val="Enfasigrassetto"/>
                      <w:b/>
                      <w:color w:val="auto"/>
                    </w:rPr>
                    <w:t>carico</w:t>
                  </w:r>
                  <w:proofErr w:type="spellEnd"/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317D34F3" w14:textId="719BADB8" w:rsidR="00B17F2E" w:rsidRPr="004E282D" w:rsidRDefault="00B17F2E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Enfasigrassetto"/>
                      <w:b/>
                      <w:color w:val="auto"/>
                    </w:rPr>
                  </w:pPr>
                  <w:proofErr w:type="spellStart"/>
                  <w:r>
                    <w:rPr>
                      <w:rStyle w:val="Enfasigrassetto"/>
                      <w:b/>
                      <w:color w:val="auto"/>
                    </w:rPr>
                    <w:t>Immagine</w:t>
                  </w:r>
                  <w:proofErr w:type="spellEnd"/>
                  <w:r>
                    <w:rPr>
                      <w:rStyle w:val="Enfasigrassetto"/>
                      <w:b/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rStyle w:val="Enfasigrassetto"/>
                      <w:b/>
                      <w:color w:val="auto"/>
                    </w:rPr>
                    <w:t>carico</w:t>
                  </w:r>
                  <w:proofErr w:type="spellEnd"/>
                </w:p>
              </w:tc>
              <w:tc>
                <w:tcPr>
                  <w:tcW w:w="5928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62118075" w14:textId="34862F0A" w:rsidR="00B17F2E" w:rsidRPr="004E282D" w:rsidRDefault="00B17F2E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Enfasigrassetto"/>
                      <w:b/>
                      <w:color w:val="auto"/>
                    </w:rPr>
                  </w:pPr>
                  <w:proofErr w:type="spellStart"/>
                  <w:r>
                    <w:rPr>
                      <w:rStyle w:val="Enfasigrassetto"/>
                      <w:b/>
                      <w:color w:val="auto"/>
                    </w:rPr>
                    <w:t>Dettagli</w:t>
                  </w:r>
                  <w:proofErr w:type="spellEnd"/>
                  <w:r>
                    <w:rPr>
                      <w:rStyle w:val="Enfasigrassetto"/>
                      <w:b/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rStyle w:val="Enfasigrassetto"/>
                      <w:b/>
                      <w:color w:val="auto"/>
                    </w:rPr>
                    <w:t>carico</w:t>
                  </w:r>
                  <w:proofErr w:type="spellEnd"/>
                </w:p>
              </w:tc>
            </w:tr>
            <w:tr w:rsidR="00B17F2E" w14:paraId="19E93D09" w14:textId="77777777" w:rsidTr="00B17F2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  <w:bottom w:val="single" w:sz="18" w:space="0" w:color="C0504D" w:themeColor="accent2"/>
                  </w:tcBorders>
                  <w:vAlign w:val="center"/>
                </w:tcPr>
                <w:p w14:paraId="660957D1" w14:textId="6ECA38F0" w:rsidR="00B17F2E" w:rsidRPr="00F42DD1" w:rsidRDefault="00B17F2E" w:rsidP="005A5DC6">
                  <w:pPr>
                    <w:jc w:val="center"/>
                    <w:rPr>
                      <w:rStyle w:val="Enfasigrassetto"/>
                    </w:rPr>
                  </w:pPr>
                  <w:r>
                    <w:rPr>
                      <w:rStyle w:val="Enfasigrassetto"/>
                    </w:rPr>
                    <w:t>Gravità-1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  <w:bottom w:val="single" w:sz="18" w:space="0" w:color="C0504D" w:themeColor="accent2"/>
                  </w:tcBorders>
                </w:tcPr>
                <w:p w14:paraId="0F7ACFAF" w14:textId="002ED9CA" w:rsidR="00B17F2E" w:rsidRPr="006208CB" w:rsidRDefault="00B17F2E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Enfasigrassetto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2065D5A7" wp14:editId="567A9D3A">
                        <wp:extent cx="1907540" cy="918845"/>
                        <wp:effectExtent l="0" t="0" r="0" b="0"/>
                        <wp:docPr id="10" name="Immagine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9188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Grigliamedia1-Colore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B17F2E" w14:paraId="69037CF1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48542BE1" w14:textId="375ED8C5" w:rsidR="00B17F2E" w:rsidRPr="00BE6656" w:rsidRDefault="00B17F2E" w:rsidP="003F2268">
                        <w:pPr>
                          <w:jc w:val="right"/>
                          <w:rPr>
                            <w:rStyle w:val="Enfasigrassetto"/>
                            <w:bCs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Riferimento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60243B4A" w14:textId="4CAEC9D8" w:rsidR="00B17F2E" w:rsidRPr="00B77EA3" w:rsidRDefault="00B17F2E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Enfasigrassetto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Enfasigrassetto"/>
                            <w:b w:val="0"/>
                            <w:bCs w:val="0"/>
                            <w:sz w:val="20"/>
                            <w:szCs w:val="20"/>
                          </w:rPr>
                          <w:t xml:space="preserve">Piano </w:t>
                        </w:r>
                        <w:proofErr w:type="spellStart"/>
                        <w:r>
                          <w:rPr>
                            <w:rStyle w:val="Enfasigrassetto"/>
                            <w:b w:val="0"/>
                            <w:bCs w:val="0"/>
                            <w:sz w:val="20"/>
                            <w:szCs w:val="20"/>
                          </w:rPr>
                          <w:t>superiore</w:t>
                        </w:r>
                        <w:proofErr w:type="spellEnd"/>
                      </w:p>
                    </w:tc>
                  </w:tr>
                  <w:tr w:rsidR="00B17F2E" w14:paraId="61CC7238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03A3FBEF" w14:textId="7B46B571" w:rsidR="00B17F2E" w:rsidRDefault="00B17F2E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Valori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4504BCD1" w14:textId="62ABADDB" w:rsidR="00B17F2E" w:rsidRDefault="00B17F2E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Enfasigrassetto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Style w:val="Enfasigrassetto"/>
                            <w:b w:val="0"/>
                            <w:bCs w:val="0"/>
                            <w:sz w:val="20"/>
                            <w:szCs w:val="20"/>
                          </w:rPr>
                          <w:t>0  0</w:t>
                        </w:r>
                        <w:proofErr w:type="gramEnd"/>
                        <w:r>
                          <w:rPr>
                            <w:rStyle w:val="Enfasigrassetto"/>
                            <w:b w:val="0"/>
                            <w:bCs w:val="0"/>
                            <w:sz w:val="20"/>
                            <w:szCs w:val="20"/>
                          </w:rPr>
                          <w:t xml:space="preserve"> -9,81</w:t>
                        </w:r>
                      </w:p>
                    </w:tc>
                  </w:tr>
                  <w:tr w:rsidR="00B17F2E" w14:paraId="6F512B52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3B89D86C" w14:textId="17F7ECF7" w:rsidR="00B17F2E" w:rsidRDefault="00B17F2E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Unità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32407EE7" w14:textId="1D4A8318" w:rsidR="00B17F2E" w:rsidRDefault="00B17F2E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Enfasigrassetto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Enfasigrassetto"/>
                            <w:b w:val="0"/>
                            <w:bCs w:val="0"/>
                            <w:sz w:val="20"/>
                            <w:szCs w:val="20"/>
                          </w:rPr>
                          <w:t>m/s^2</w:t>
                        </w:r>
                      </w:p>
                    </w:tc>
                  </w:tr>
                </w:tbl>
                <w:p w14:paraId="0FADCEF5" w14:textId="77777777" w:rsidR="00B17F2E" w:rsidRDefault="00B17F2E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Enfasigrassetto"/>
                    </w:rPr>
                  </w:pPr>
                </w:p>
              </w:tc>
            </w:tr>
            <w:tr w:rsidR="00B17F2E" w14:paraId="3866B514" w14:textId="77777777" w:rsidTr="000B0A4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14:paraId="15A8E58B" w14:textId="1C31D34F" w:rsidR="00B17F2E" w:rsidRPr="00F42DD1" w:rsidRDefault="00B17F2E" w:rsidP="000B0A4C">
                  <w:pPr>
                    <w:jc w:val="center"/>
                    <w:rPr>
                      <w:rStyle w:val="Enfasigrassetto"/>
                    </w:rPr>
                  </w:pPr>
                  <w:r>
                    <w:rPr>
                      <w:rStyle w:val="Enfasigrassetto"/>
                    </w:rPr>
                    <w:t>Massa distribuita-1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14:paraId="0B7AD0BA" w14:textId="5F98F13C" w:rsidR="00B17F2E" w:rsidRPr="006208CB" w:rsidRDefault="00B17F2E" w:rsidP="000B0A4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Enfasigrassetto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096B7952" wp14:editId="108502D3">
                        <wp:extent cx="1907540" cy="918845"/>
                        <wp:effectExtent l="0" t="0" r="0" b="0"/>
                        <wp:docPr id="11" name="Immagine 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9188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Grigliamedia1-Colore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B17F2E" w14:paraId="26CFB0BE" w14:textId="77777777" w:rsidTr="000B0A4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01A63123" w14:textId="3A005FFA" w:rsidR="00B17F2E" w:rsidRPr="00BE6656" w:rsidRDefault="00B17F2E" w:rsidP="000B0A4C">
                        <w:pPr>
                          <w:jc w:val="right"/>
                          <w:rPr>
                            <w:rStyle w:val="Enfasigrassetto"/>
                            <w:bCs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Entità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5FB7BCB7" w14:textId="3B6EC6FF" w:rsidR="00B17F2E" w:rsidRPr="00B77EA3" w:rsidRDefault="00B17F2E" w:rsidP="000B0A4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Enfasigrassetto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Enfasigrassetto"/>
                            <w:b w:val="0"/>
                            <w:bCs w:val="0"/>
                            <w:sz w:val="20"/>
                            <w:szCs w:val="20"/>
                          </w:rPr>
                          <w:t xml:space="preserve">5 </w:t>
                        </w:r>
                        <w:proofErr w:type="spellStart"/>
                        <w:r>
                          <w:rPr>
                            <w:rStyle w:val="Enfasigrassetto"/>
                            <w:b w:val="0"/>
                            <w:bCs w:val="0"/>
                            <w:sz w:val="20"/>
                            <w:szCs w:val="20"/>
                          </w:rPr>
                          <w:t>facce</w:t>
                        </w:r>
                        <w:proofErr w:type="spellEnd"/>
                      </w:p>
                    </w:tc>
                  </w:tr>
                  <w:tr w:rsidR="00B17F2E" w14:paraId="40C1D946" w14:textId="77777777" w:rsidTr="000B0A4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479D73A2" w14:textId="67B929B8" w:rsidR="00B17F2E" w:rsidRDefault="00B17F2E" w:rsidP="000B0A4C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Tipo: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7E69ED4F" w14:textId="45826923" w:rsidR="00B17F2E" w:rsidRDefault="00B17F2E" w:rsidP="000B0A4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Enfasigrassetto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Enfasigrassetto"/>
                            <w:b w:val="0"/>
                            <w:bCs w:val="0"/>
                            <w:sz w:val="20"/>
                            <w:szCs w:val="20"/>
                          </w:rPr>
                          <w:t>Spostamento</w:t>
                        </w:r>
                        <w:proofErr w:type="spellEnd"/>
                        <w:r>
                          <w:rPr>
                            <w:rStyle w:val="Enfasigrassetto"/>
                            <w:b w:val="0"/>
                            <w:bCs w:val="0"/>
                            <w:sz w:val="20"/>
                            <w:szCs w:val="20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Style w:val="Enfasigrassetto"/>
                            <w:b w:val="0"/>
                            <w:bCs w:val="0"/>
                            <w:sz w:val="20"/>
                            <w:szCs w:val="20"/>
                          </w:rPr>
                          <w:t>trasferimento</w:t>
                        </w:r>
                        <w:proofErr w:type="spellEnd"/>
                        <w:r>
                          <w:rPr>
                            <w:rStyle w:val="Enfasigrassetto"/>
                            <w:b w:val="0"/>
                            <w:bCs w:val="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Enfasigrassetto"/>
                            <w:b w:val="0"/>
                            <w:bCs w:val="0"/>
                            <w:sz w:val="20"/>
                            <w:szCs w:val="20"/>
                          </w:rPr>
                          <w:t>diretto</w:t>
                        </w:r>
                        <w:proofErr w:type="spellEnd"/>
                        <w:r>
                          <w:rPr>
                            <w:rStyle w:val="Enfasigrassetto"/>
                            <w:b w:val="0"/>
                            <w:bCs w:val="0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</w:tr>
                  <w:tr w:rsidR="00B17F2E" w14:paraId="63F7E5BB" w14:textId="77777777" w:rsidTr="000B0A4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11149B7D" w14:textId="383522AE" w:rsidR="00B17F2E" w:rsidRDefault="00B17F2E" w:rsidP="000B0A4C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Sistema di coordinate: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5E9DBA10" w14:textId="69804EB1" w:rsidR="00B17F2E" w:rsidRDefault="00B17F2E" w:rsidP="000B0A4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Enfasigrassetto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Enfasigrassetto"/>
                            <w:b w:val="0"/>
                            <w:bCs w:val="0"/>
                            <w:sz w:val="20"/>
                            <w:szCs w:val="20"/>
                          </w:rPr>
                          <w:t xml:space="preserve">Coordinate </w:t>
                        </w:r>
                        <w:proofErr w:type="spellStart"/>
                        <w:r>
                          <w:rPr>
                            <w:rStyle w:val="Enfasigrassetto"/>
                            <w:b w:val="0"/>
                            <w:bCs w:val="0"/>
                            <w:sz w:val="20"/>
                            <w:szCs w:val="20"/>
                          </w:rPr>
                          <w:t>cartesiane</w:t>
                        </w:r>
                        <w:proofErr w:type="spellEnd"/>
                        <w:r>
                          <w:rPr>
                            <w:rStyle w:val="Enfasigrassetto"/>
                            <w:b w:val="0"/>
                            <w:bCs w:val="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Enfasigrassetto"/>
                            <w:b w:val="0"/>
                            <w:bCs w:val="0"/>
                            <w:sz w:val="20"/>
                            <w:szCs w:val="20"/>
                          </w:rPr>
                          <w:t>globali</w:t>
                        </w:r>
                        <w:proofErr w:type="spellEnd"/>
                        <w:r>
                          <w:rPr>
                            <w:rStyle w:val="Enfasigrassetto"/>
                            <w:b w:val="0"/>
                            <w:bCs w:val="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c>
                  </w:tr>
                  <w:tr w:rsidR="00B17F2E" w14:paraId="1C265A64" w14:textId="77777777" w:rsidTr="000B0A4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194FBB9D" w14:textId="0666687A" w:rsidR="00B17F2E" w:rsidRDefault="00B17F2E" w:rsidP="000B0A4C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Traslazione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Valori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22DD3AD2" w14:textId="21C2C200" w:rsidR="00B17F2E" w:rsidRDefault="00B17F2E" w:rsidP="000B0A4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Enfasigrassetto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Enfasigrassetto"/>
                            <w:b w:val="0"/>
                            <w:bCs w:val="0"/>
                            <w:sz w:val="20"/>
                            <w:szCs w:val="20"/>
                          </w:rPr>
                          <w:t>---; ---; ---   mm</w:t>
                        </w:r>
                      </w:p>
                    </w:tc>
                  </w:tr>
                  <w:tr w:rsidR="00B17F2E" w14:paraId="3D86C31C" w14:textId="77777777" w:rsidTr="000B0A4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49EEE9B8" w14:textId="75F7E39B" w:rsidR="00B17F2E" w:rsidRDefault="00B17F2E" w:rsidP="000B0A4C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Rotazione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Valori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6D890B63" w14:textId="41E3BABA" w:rsidR="00B17F2E" w:rsidRDefault="00B17F2E" w:rsidP="000B0A4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Enfasigrassetto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Enfasigrassetto"/>
                            <w:b w:val="0"/>
                            <w:bCs w:val="0"/>
                            <w:sz w:val="20"/>
                            <w:szCs w:val="20"/>
                          </w:rPr>
                          <w:t>---; ---; ---   deg</w:t>
                        </w:r>
                      </w:p>
                    </w:tc>
                  </w:tr>
                  <w:tr w:rsidR="00B17F2E" w14:paraId="53F15383" w14:textId="77777777" w:rsidTr="000B0A4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677E67E1" w14:textId="6C1DA6EC" w:rsidR="00B17F2E" w:rsidRDefault="00B17F2E" w:rsidP="000B0A4C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Coordinate di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riferimento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77640A70" w14:textId="48999FDF" w:rsidR="00B17F2E" w:rsidRDefault="00B17F2E" w:rsidP="000B0A4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Enfasigrassetto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Enfasigrassetto"/>
                            <w:b w:val="0"/>
                            <w:bCs w:val="0"/>
                            <w:sz w:val="20"/>
                            <w:szCs w:val="20"/>
                          </w:rPr>
                          <w:t>0 0 0   mm</w:t>
                        </w:r>
                      </w:p>
                    </w:tc>
                  </w:tr>
                  <w:tr w:rsidR="00B17F2E" w14:paraId="3FF5FCFE" w14:textId="77777777" w:rsidTr="000B0A4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0FDF7A6D" w14:textId="5AF77FA1" w:rsidR="00B17F2E" w:rsidRDefault="00B17F2E" w:rsidP="000B0A4C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Massa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remota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0B686BA3" w14:textId="63E817C8" w:rsidR="00B17F2E" w:rsidRDefault="00B17F2E" w:rsidP="000B0A4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Enfasigrassetto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Enfasigrassetto"/>
                            <w:b w:val="0"/>
                            <w:bCs w:val="0"/>
                            <w:sz w:val="20"/>
                            <w:szCs w:val="20"/>
                          </w:rPr>
                          <w:t>3 kg</w:t>
                        </w:r>
                      </w:p>
                    </w:tc>
                  </w:tr>
                  <w:tr w:rsidR="00B17F2E" w14:paraId="265174B2" w14:textId="77777777" w:rsidTr="000B0A4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48CC3F3C" w14:textId="1DF69A05" w:rsidR="00B17F2E" w:rsidRDefault="00B17F2E" w:rsidP="000B0A4C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Momento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 xml:space="preserve"> di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inerzia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5EA2CAF8" w14:textId="187F84FD" w:rsidR="00B17F2E" w:rsidRDefault="00B17F2E" w:rsidP="000B0A4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Enfasigrassetto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Enfasigrassetto"/>
                            <w:b w:val="0"/>
                            <w:bCs w:val="0"/>
                            <w:sz w:val="20"/>
                            <w:szCs w:val="20"/>
                          </w:rPr>
                          <w:t>0;0;0;0;0;0 kg.m^2</w:t>
                        </w:r>
                      </w:p>
                    </w:tc>
                  </w:tr>
                  <w:tr w:rsidR="00B17F2E" w14:paraId="1EA25CDD" w14:textId="77777777" w:rsidTr="000B0A4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4BB653D6" w14:textId="55D15DE7" w:rsidR="00B17F2E" w:rsidRDefault="00B17F2E" w:rsidP="000B0A4C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Componenti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trasferiti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2CBB0B04" w14:textId="5C0C5C08" w:rsidR="00B17F2E" w:rsidRDefault="00B17F2E" w:rsidP="000B0A4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Enfasigrassetto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Enfasigrassetto"/>
                            <w:b w:val="0"/>
                            <w:bCs w:val="0"/>
                            <w:sz w:val="20"/>
                            <w:szCs w:val="20"/>
                          </w:rPr>
                          <w:t>NA</w:t>
                        </w:r>
                      </w:p>
                    </w:tc>
                  </w:tr>
                </w:tbl>
                <w:p w14:paraId="08BC3C6C" w14:textId="77777777" w:rsidR="00B17F2E" w:rsidRDefault="00B17F2E" w:rsidP="000B0A4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Enfasigrassetto"/>
                    </w:rPr>
                  </w:pPr>
                </w:p>
              </w:tc>
            </w:tr>
          </w:tbl>
          <w:p w14:paraId="22C11728" w14:textId="5D6A1932" w:rsidR="005273D5" w:rsidRDefault="005273D5" w:rsidP="000A7C6B">
            <w:pPr>
              <w:rPr>
                <w:rStyle w:val="Enfasigrassetto"/>
              </w:rPr>
            </w:pPr>
          </w:p>
        </w:tc>
      </w:tr>
    </w:tbl>
    <w:p w14:paraId="381074F1" w14:textId="77777777" w:rsidR="00132707" w:rsidRDefault="00132707" w:rsidP="00132707"/>
    <w:tbl>
      <w:tblPr>
        <w:tblStyle w:val="Grigliatabella"/>
        <w:tblW w:w="11016" w:type="dxa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14:paraId="529500E2" w14:textId="77777777" w:rsidTr="0033299C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55D9B16F" w14:textId="0FA45B72" w:rsidR="00A61A59" w:rsidRDefault="00B17F2E" w:rsidP="000A7C6B">
            <w:pPr>
              <w:pStyle w:val="Titolo1"/>
              <w:outlineLvl w:val="0"/>
            </w:pPr>
            <w:bookmarkStart w:id="12" w:name="_Toc158623036"/>
            <w:proofErr w:type="spellStart"/>
            <w:r>
              <w:lastRenderedPageBreak/>
              <w:t>Informazioni</w:t>
            </w:r>
            <w:proofErr w:type="spellEnd"/>
            <w:r>
              <w:t xml:space="preserve"> relative al mesh</w:t>
            </w:r>
            <w:bookmarkEnd w:id="12"/>
          </w:p>
          <w:tbl>
            <w:tblPr>
              <w:tblStyle w:val="MediumList1-Accent11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A9531D" w14:paraId="2403AF6A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B78C4AC" w14:textId="63E86323" w:rsidR="00A9531D" w:rsidRDefault="00B17F2E" w:rsidP="00C16188">
                  <w:r>
                    <w:t>Tipo di mesh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31DA9B1" w14:textId="039760CF" w:rsidR="00A9531D" w:rsidRDefault="00B17F2E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Mesh di </w:t>
                  </w:r>
                  <w:proofErr w:type="spellStart"/>
                  <w:r>
                    <w:t>elementi</w:t>
                  </w:r>
                  <w:proofErr w:type="spellEnd"/>
                  <w:r>
                    <w:t xml:space="preserve"> solidi</w:t>
                  </w:r>
                </w:p>
              </w:tc>
            </w:tr>
            <w:tr w:rsidR="00B17F2E" w14:paraId="622A2102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EADCF9C" w14:textId="05413C4C" w:rsidR="00B17F2E" w:rsidRDefault="00B17F2E" w:rsidP="00C16188">
                  <w:r>
                    <w:t xml:space="preserve">Mesher </w:t>
                  </w:r>
                  <w:proofErr w:type="spellStart"/>
                  <w:r>
                    <w:t>usato</w:t>
                  </w:r>
                  <w:proofErr w:type="spellEnd"/>
                  <w:r>
                    <w:t xml:space="preserve">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D027407" w14:textId="32B2D8AC" w:rsidR="00B17F2E" w:rsidRDefault="00B17F2E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Mesh standard</w:t>
                  </w:r>
                </w:p>
              </w:tc>
            </w:tr>
            <w:tr w:rsidR="00B17F2E" w14:paraId="4B2A0460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DC74ED8" w14:textId="25F6BFED" w:rsidR="00B17F2E" w:rsidRDefault="00B17F2E" w:rsidP="00C16188">
                  <w:proofErr w:type="spellStart"/>
                  <w:r>
                    <w:t>Transizione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automatica</w:t>
                  </w:r>
                  <w:proofErr w:type="spellEnd"/>
                  <w:r>
                    <w:t xml:space="preserve">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2289D5E" w14:textId="062DB3E7" w:rsidR="00B17F2E" w:rsidRDefault="00B17F2E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Disattivo</w:t>
                  </w:r>
                  <w:proofErr w:type="spellEnd"/>
                </w:p>
              </w:tc>
            </w:tr>
            <w:tr w:rsidR="00B17F2E" w14:paraId="0D06597A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BBEFD02" w14:textId="47A344CF" w:rsidR="00B17F2E" w:rsidRDefault="00B17F2E" w:rsidP="00C16188">
                  <w:proofErr w:type="spellStart"/>
                  <w:r>
                    <w:t>Includi</w:t>
                  </w:r>
                  <w:proofErr w:type="spellEnd"/>
                  <w:r>
                    <w:t xml:space="preserve"> loop </w:t>
                  </w:r>
                  <w:proofErr w:type="spellStart"/>
                  <w:r>
                    <w:t>automatico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della</w:t>
                  </w:r>
                  <w:proofErr w:type="spellEnd"/>
                  <w:r>
                    <w:t xml:space="preserve"> mesh: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8FD006F" w14:textId="5D938879" w:rsidR="00B17F2E" w:rsidRDefault="00B17F2E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Disattivo</w:t>
                  </w:r>
                  <w:proofErr w:type="spellEnd"/>
                </w:p>
              </w:tc>
            </w:tr>
            <w:tr w:rsidR="00B17F2E" w14:paraId="79727352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D24BE34" w14:textId="36BF1856" w:rsidR="00B17F2E" w:rsidRDefault="00B17F2E" w:rsidP="00C16188">
                  <w:proofErr w:type="spellStart"/>
                  <w:r>
                    <w:t>Punti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jacobiani</w:t>
                  </w:r>
                  <w:proofErr w:type="spellEnd"/>
                  <w:r>
                    <w:t xml:space="preserve"> per mesh di </w:t>
                  </w:r>
                  <w:proofErr w:type="spellStart"/>
                  <w:r>
                    <w:t>alta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qualità</w:t>
                  </w:r>
                  <w:proofErr w:type="spellEnd"/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5A1C0E9" w14:textId="5C156558" w:rsidR="00B17F2E" w:rsidRDefault="00B17F2E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16 </w:t>
                  </w:r>
                  <w:proofErr w:type="spellStart"/>
                  <w:r>
                    <w:t>Punti</w:t>
                  </w:r>
                  <w:proofErr w:type="spellEnd"/>
                </w:p>
              </w:tc>
            </w:tr>
            <w:tr w:rsidR="00B17F2E" w14:paraId="6497E317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DC6226E" w14:textId="31EFE6DD" w:rsidR="00B17F2E" w:rsidRDefault="00B17F2E" w:rsidP="00C16188">
                  <w:proofErr w:type="spellStart"/>
                  <w:r>
                    <w:t>Dimensione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elemento</w:t>
                  </w:r>
                  <w:proofErr w:type="spellEnd"/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523AC5B" w14:textId="5B786947" w:rsidR="00B17F2E" w:rsidRDefault="00B17F2E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3,56253 mm</w:t>
                  </w:r>
                </w:p>
              </w:tc>
            </w:tr>
            <w:tr w:rsidR="00B17F2E" w14:paraId="7667E185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EEC3C29" w14:textId="0A438FCD" w:rsidR="00B17F2E" w:rsidRDefault="00B17F2E" w:rsidP="00C16188">
                  <w:proofErr w:type="spellStart"/>
                  <w:r>
                    <w:t>Tolleranza</w:t>
                  </w:r>
                  <w:proofErr w:type="spellEnd"/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7CCC9D6" w14:textId="5CF04EEA" w:rsidR="00B17F2E" w:rsidRDefault="00B17F2E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0,178126 mm</w:t>
                  </w:r>
                </w:p>
              </w:tc>
            </w:tr>
            <w:tr w:rsidR="00B17F2E" w14:paraId="244C61FE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58AE2F4" w14:textId="21581CED" w:rsidR="00B17F2E" w:rsidRDefault="00B17F2E" w:rsidP="00C16188">
                  <w:proofErr w:type="spellStart"/>
                  <w:r>
                    <w:t>Qualità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della</w:t>
                  </w:r>
                  <w:proofErr w:type="spellEnd"/>
                  <w:r>
                    <w:t xml:space="preserve"> mesh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C318F1E" w14:textId="4C5A66CB" w:rsidR="00B17F2E" w:rsidRDefault="00B17F2E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Ottima</w:t>
                  </w:r>
                  <w:proofErr w:type="spellEnd"/>
                </w:p>
              </w:tc>
            </w:tr>
          </w:tbl>
          <w:p w14:paraId="3C6D2D42" w14:textId="77777777" w:rsidR="00690657" w:rsidRDefault="00690657" w:rsidP="00690657"/>
          <w:p w14:paraId="436E0CDA" w14:textId="28F07BEB" w:rsidR="00A9531D" w:rsidRPr="00690657" w:rsidRDefault="00B17F2E" w:rsidP="00690657">
            <w:pPr>
              <w:pStyle w:val="Titolo2"/>
              <w:outlineLvl w:val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Informazioni</w:t>
            </w:r>
            <w:proofErr w:type="spellEnd"/>
            <w:r>
              <w:rPr>
                <w:sz w:val="24"/>
                <w:szCs w:val="24"/>
              </w:rPr>
              <w:t xml:space="preserve"> relative al mesh - </w:t>
            </w:r>
            <w:proofErr w:type="spellStart"/>
            <w:r>
              <w:rPr>
                <w:sz w:val="24"/>
                <w:szCs w:val="24"/>
              </w:rPr>
              <w:t>Dettagli</w:t>
            </w:r>
            <w:proofErr w:type="spellEnd"/>
          </w:p>
          <w:tbl>
            <w:tblPr>
              <w:tblStyle w:val="MediumList1-Accent11"/>
              <w:tblW w:w="10785" w:type="dxa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107BE" w14:paraId="0CC44AB8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FEFD2CC" w14:textId="33D10B97" w:rsidR="007107BE" w:rsidRDefault="00B17F2E" w:rsidP="00C16188">
                  <w:r>
                    <w:t xml:space="preserve">Nodi </w:t>
                  </w:r>
                  <w:proofErr w:type="spellStart"/>
                  <w:r>
                    <w:t>totali</w:t>
                  </w:r>
                  <w:proofErr w:type="spellEnd"/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E76C083" w14:textId="7513EB93" w:rsidR="007107BE" w:rsidRDefault="00B17F2E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4899</w:t>
                  </w:r>
                </w:p>
              </w:tc>
            </w:tr>
            <w:tr w:rsidR="00B17F2E" w14:paraId="686A92D6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EC674CF" w14:textId="5B8FFB93" w:rsidR="00B17F2E" w:rsidRDefault="00B17F2E" w:rsidP="00C16188">
                  <w:proofErr w:type="spellStart"/>
                  <w:r>
                    <w:t>Elementi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totali</w:t>
                  </w:r>
                  <w:proofErr w:type="spellEnd"/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E7C0F7A" w14:textId="3DB31C75" w:rsidR="00B17F2E" w:rsidRDefault="00B17F2E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2168</w:t>
                  </w:r>
                </w:p>
              </w:tc>
            </w:tr>
            <w:tr w:rsidR="00B17F2E" w14:paraId="5D502027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40E0DDC" w14:textId="65EE577A" w:rsidR="00B17F2E" w:rsidRDefault="00B17F2E" w:rsidP="00C16188">
                  <w:proofErr w:type="spellStart"/>
                  <w:r>
                    <w:t>Rapporto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d'aspetto</w:t>
                  </w:r>
                  <w:proofErr w:type="spellEnd"/>
                  <w:r>
                    <w:t xml:space="preserve"> max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A36A476" w14:textId="039EBEF6" w:rsidR="00B17F2E" w:rsidRDefault="00B17F2E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10,377</w:t>
                  </w:r>
                </w:p>
              </w:tc>
            </w:tr>
            <w:tr w:rsidR="00B17F2E" w14:paraId="7CF5DF9A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0017A58" w14:textId="7F902528" w:rsidR="00B17F2E" w:rsidRDefault="00B17F2E" w:rsidP="00C16188">
                  <w:r>
                    <w:t xml:space="preserve">% </w:t>
                  </w:r>
                  <w:proofErr w:type="gramStart"/>
                  <w:r>
                    <w:t>di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elementi</w:t>
                  </w:r>
                  <w:proofErr w:type="spellEnd"/>
                  <w:r>
                    <w:t xml:space="preserve"> con </w:t>
                  </w:r>
                  <w:proofErr w:type="spellStart"/>
                  <w:r>
                    <w:t>rapporto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d'aspetto</w:t>
                  </w:r>
                  <w:proofErr w:type="spellEnd"/>
                  <w:r>
                    <w:t xml:space="preserve"> &lt; 3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3BF4CE6" w14:textId="57EE6671" w:rsidR="00B17F2E" w:rsidRDefault="00B17F2E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40,5</w:t>
                  </w:r>
                </w:p>
              </w:tc>
            </w:tr>
            <w:tr w:rsidR="00B17F2E" w14:paraId="5E94B8CD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263DB2C" w14:textId="0A8281C5" w:rsidR="00B17F2E" w:rsidRDefault="00B17F2E" w:rsidP="00C16188">
                  <w:proofErr w:type="spellStart"/>
                  <w:r>
                    <w:t>Percentuale</w:t>
                  </w:r>
                  <w:proofErr w:type="spellEnd"/>
                  <w:r>
                    <w:t xml:space="preserve"> di </w:t>
                  </w:r>
                  <w:proofErr w:type="spellStart"/>
                  <w:r>
                    <w:t>elementi</w:t>
                  </w:r>
                  <w:proofErr w:type="spellEnd"/>
                  <w:r>
                    <w:t xml:space="preserve"> con </w:t>
                  </w:r>
                  <w:proofErr w:type="spellStart"/>
                  <w:r>
                    <w:t>rapporto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d'aspetto</w:t>
                  </w:r>
                  <w:proofErr w:type="spellEnd"/>
                  <w:r>
                    <w:t xml:space="preserve"> &gt; 10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BDBE960" w14:textId="4BB90841" w:rsidR="00B17F2E" w:rsidRDefault="00B17F2E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0,231</w:t>
                  </w:r>
                </w:p>
              </w:tc>
            </w:tr>
            <w:tr w:rsidR="00B17F2E" w14:paraId="20DF5A68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A3A9C82" w14:textId="339C030D" w:rsidR="00B17F2E" w:rsidRDefault="00B17F2E" w:rsidP="00C16188">
                  <w:proofErr w:type="spellStart"/>
                  <w:r>
                    <w:t>Percentuale</w:t>
                  </w:r>
                  <w:proofErr w:type="spellEnd"/>
                  <w:r>
                    <w:t xml:space="preserve"> di </w:t>
                  </w:r>
                  <w:proofErr w:type="spellStart"/>
                  <w:r>
                    <w:t>elementi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distorti</w:t>
                  </w:r>
                  <w:proofErr w:type="spellEnd"/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592EEC8" w14:textId="032DD734" w:rsidR="00B17F2E" w:rsidRDefault="00B17F2E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B17F2E" w14:paraId="525D3E43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F5B92F5" w14:textId="5E2A75F1" w:rsidR="00B17F2E" w:rsidRDefault="00B17F2E" w:rsidP="00C16188">
                  <w:r>
                    <w:t xml:space="preserve">Tempo per </w:t>
                  </w:r>
                  <w:proofErr w:type="spellStart"/>
                  <w:r>
                    <w:t>completare</w:t>
                  </w:r>
                  <w:proofErr w:type="spellEnd"/>
                  <w:r>
                    <w:t xml:space="preserve"> la mesh(</w:t>
                  </w:r>
                  <w:proofErr w:type="spellStart"/>
                  <w:proofErr w:type="gramStart"/>
                  <w:r>
                    <w:t>hh;mm</w:t>
                  </w:r>
                  <w:proofErr w:type="gramEnd"/>
                  <w:r>
                    <w:t>;ss</w:t>
                  </w:r>
                  <w:proofErr w:type="spellEnd"/>
                  <w:r>
                    <w:t xml:space="preserve">):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721AFAD" w14:textId="1DFB8415" w:rsidR="00B17F2E" w:rsidRDefault="00B17F2E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00:00:01</w:t>
                  </w:r>
                </w:p>
              </w:tc>
            </w:tr>
            <w:tr w:rsidR="00B17F2E" w14:paraId="21DCB5FE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F11952F" w14:textId="2B3E9A7B" w:rsidR="00B17F2E" w:rsidRDefault="00B17F2E" w:rsidP="00C16188">
                  <w:r>
                    <w:t xml:space="preserve">Nome </w:t>
                  </w:r>
                  <w:proofErr w:type="spellStart"/>
                  <w:r>
                    <w:t>del</w:t>
                  </w:r>
                  <w:proofErr w:type="spellEnd"/>
                  <w:r>
                    <w:t xml:space="preserve"> computer: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09511E7" w14:textId="77777777" w:rsidR="00B17F2E" w:rsidRDefault="00B17F2E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5C9B72EE" w14:textId="58CA34DB" w:rsidR="00A61A59" w:rsidRPr="00F077CB" w:rsidRDefault="00A61A59" w:rsidP="000A7C6B"/>
        </w:tc>
      </w:tr>
    </w:tbl>
    <w:p w14:paraId="394FB193" w14:textId="77777777" w:rsidR="002C53F9" w:rsidRDefault="002C53F9" w:rsidP="006936A0"/>
    <w:tbl>
      <w:tblPr>
        <w:tblStyle w:val="Grigliatabella"/>
        <w:tblW w:w="11304" w:type="dxa"/>
        <w:tblLayout w:type="fixed"/>
        <w:tblLook w:val="04A0" w:firstRow="1" w:lastRow="0" w:firstColumn="1" w:lastColumn="0" w:noHBand="0" w:noVBand="1"/>
      </w:tblPr>
      <w:tblGrid>
        <w:gridCol w:w="11016"/>
        <w:gridCol w:w="288"/>
      </w:tblGrid>
      <w:tr w:rsidR="002C53F9" w14:paraId="416CA6A8" w14:textId="77777777" w:rsidTr="0033299C">
        <w:trPr>
          <w:gridAfter w:val="1"/>
          <w:wAfter w:w="288" w:type="dxa"/>
        </w:trPr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7E9551B6" w14:textId="0E7D6120" w:rsidR="002C53F9" w:rsidRPr="00F077CB" w:rsidRDefault="002C53F9" w:rsidP="000A7C6B"/>
        </w:tc>
      </w:tr>
      <w:tr w:rsidR="005F5B79" w14:paraId="2B2FB72A" w14:textId="77777777" w:rsidTr="0033299C">
        <w:trPr>
          <w:trHeight w:val="1900"/>
        </w:trPr>
        <w:tc>
          <w:tcPr>
            <w:tcW w:w="113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48BA7B" w14:textId="06773FA8" w:rsidR="005F5B79" w:rsidRDefault="00B17F2E" w:rsidP="000A7C6B">
            <w:pPr>
              <w:pStyle w:val="Titolo1"/>
              <w:outlineLvl w:val="0"/>
            </w:pPr>
            <w:bookmarkStart w:id="13" w:name="_Toc158623038"/>
            <w:proofErr w:type="spellStart"/>
            <w:r>
              <w:lastRenderedPageBreak/>
              <w:t>Forze</w:t>
            </w:r>
            <w:proofErr w:type="spellEnd"/>
            <w:r>
              <w:t xml:space="preserve"> </w:t>
            </w:r>
            <w:proofErr w:type="spellStart"/>
            <w:r>
              <w:t>risultanti</w:t>
            </w:r>
            <w:bookmarkEnd w:id="13"/>
            <w:proofErr w:type="spellEnd"/>
          </w:p>
          <w:p w14:paraId="5D26ADB7" w14:textId="34E4684C" w:rsidR="005F5B79" w:rsidRPr="000B04D4" w:rsidRDefault="00B17F2E" w:rsidP="000A7C6B">
            <w:pPr>
              <w:pStyle w:val="Titolo2"/>
              <w:outlineLvl w:val="1"/>
            </w:pPr>
            <w:proofErr w:type="spellStart"/>
            <w:r>
              <w:t>Forze</w:t>
            </w:r>
            <w:proofErr w:type="spellEnd"/>
            <w:r>
              <w:t xml:space="preserve"> di </w:t>
            </w:r>
            <w:proofErr w:type="spellStart"/>
            <w:r>
              <w:t>reazione</w:t>
            </w:r>
            <w:proofErr w:type="spellEnd"/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12453F" w14:paraId="62F8B0ED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FE33411" w14:textId="4A06F63F" w:rsidR="005F5B79" w:rsidRDefault="00B17F2E" w:rsidP="000A7C6B">
                  <w:r>
                    <w:t xml:space="preserve">Gruppo </w:t>
                  </w:r>
                  <w:proofErr w:type="spellStart"/>
                  <w:r>
                    <w:t>selezione</w:t>
                  </w:r>
                  <w:proofErr w:type="spellEnd"/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3A513EA0" w14:textId="4FF13AB0" w:rsidR="005F5B79" w:rsidRDefault="00B17F2E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Unità</w:t>
                  </w:r>
                  <w:proofErr w:type="spellEnd"/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59DC60C8" w14:textId="6284D310" w:rsidR="005F5B79" w:rsidRDefault="00B17F2E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Somma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7679BEA1" w14:textId="141670F9" w:rsidR="005F5B79" w:rsidRDefault="00B17F2E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Somma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37932EDC" w14:textId="0D13E152" w:rsidR="005F5B79" w:rsidRDefault="00B17F2E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Somma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247977E1" w14:textId="6B737936" w:rsidR="005F5B79" w:rsidRDefault="00B17F2E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Risultante</w:t>
                  </w:r>
                  <w:proofErr w:type="spellEnd"/>
                </w:p>
              </w:tc>
            </w:tr>
            <w:tr w:rsidR="005F5B79" w14:paraId="686F34DA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9A86B28" w14:textId="08219F4A" w:rsidR="005F5B79" w:rsidRPr="004D2956" w:rsidRDefault="00B17F2E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Modello</w:t>
                  </w:r>
                  <w:proofErr w:type="spellEnd"/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intero</w:t>
                  </w:r>
                  <w:proofErr w:type="spellEnd"/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D23CF6C" w14:textId="74655DAE" w:rsidR="005F5B79" w:rsidRPr="004D2956" w:rsidRDefault="00B17F2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1D93FAB" w14:textId="1CA1EEE5" w:rsidR="005F5B79" w:rsidRPr="004D2956" w:rsidRDefault="00B17F2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-0,00352528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66C705E" w14:textId="3BF8AB2B" w:rsidR="005F5B79" w:rsidRPr="004D2956" w:rsidRDefault="00B17F2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29,5025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91F99B1" w14:textId="4EB7CF8B" w:rsidR="005F5B79" w:rsidRPr="004D2956" w:rsidRDefault="00B17F2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0,00310119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C580972" w14:textId="47FDF897" w:rsidR="005F5B79" w:rsidRPr="004D2956" w:rsidRDefault="00B17F2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29,5025</w:t>
                  </w:r>
                </w:p>
              </w:tc>
            </w:tr>
          </w:tbl>
          <w:p w14:paraId="0D4B7241" w14:textId="4830D926" w:rsidR="005F5B79" w:rsidRPr="000B04D4" w:rsidRDefault="00B17F2E" w:rsidP="000A7C6B">
            <w:pPr>
              <w:pStyle w:val="Titolo2"/>
              <w:outlineLvl w:val="1"/>
            </w:pPr>
            <w:proofErr w:type="spellStart"/>
            <w:r>
              <w:t>Momenti</w:t>
            </w:r>
            <w:proofErr w:type="spellEnd"/>
            <w:r>
              <w:t xml:space="preserve"> di </w:t>
            </w:r>
            <w:proofErr w:type="spellStart"/>
            <w:r>
              <w:t>reazione</w:t>
            </w:r>
            <w:proofErr w:type="spellEnd"/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12453F" w14:paraId="3FE3B7A1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26AE009" w14:textId="56CE6EB7" w:rsidR="005F5B79" w:rsidRDefault="00B17F2E" w:rsidP="000A7C6B">
                  <w:r>
                    <w:t xml:space="preserve">Gruppo </w:t>
                  </w:r>
                  <w:proofErr w:type="spellStart"/>
                  <w:r>
                    <w:t>selezione</w:t>
                  </w:r>
                  <w:proofErr w:type="spellEnd"/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79218A7D" w14:textId="0348678E" w:rsidR="005F5B79" w:rsidRDefault="00B17F2E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Unità</w:t>
                  </w:r>
                  <w:proofErr w:type="spellEnd"/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16CAD9B8" w14:textId="1065E6C9" w:rsidR="005F5B79" w:rsidRDefault="00B17F2E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Somma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7F0F2881" w14:textId="204E71E2" w:rsidR="005F5B79" w:rsidRDefault="00B17F2E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Somma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0391D3B4" w14:textId="07369DAC" w:rsidR="005F5B79" w:rsidRDefault="00B17F2E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Somma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0C73572B" w14:textId="5FD9E6B7" w:rsidR="005F5B79" w:rsidRDefault="00B17F2E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Risultante</w:t>
                  </w:r>
                  <w:proofErr w:type="spellEnd"/>
                </w:p>
              </w:tc>
            </w:tr>
            <w:tr w:rsidR="005F5B79" w14:paraId="4B7B5225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E087F5F" w14:textId="487A520C" w:rsidR="005F5B79" w:rsidRPr="004D2956" w:rsidRDefault="00B17F2E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Modello</w:t>
                  </w:r>
                  <w:proofErr w:type="spellEnd"/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intero</w:t>
                  </w:r>
                  <w:proofErr w:type="spellEnd"/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70B17DC" w14:textId="0BB95402" w:rsidR="005F5B79" w:rsidRPr="004D2956" w:rsidRDefault="00B17F2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N.m</w:t>
                  </w:r>
                  <w:proofErr w:type="spellEnd"/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F9F1D2E" w14:textId="30535555" w:rsidR="005F5B79" w:rsidRPr="004D2956" w:rsidRDefault="00B17F2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62F2169" w14:textId="7C73A7DD" w:rsidR="005F5B79" w:rsidRPr="004D2956" w:rsidRDefault="00B17F2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9219FB9" w14:textId="554B8D73" w:rsidR="005F5B79" w:rsidRPr="004D2956" w:rsidRDefault="00B17F2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9F9493B" w14:textId="4574D6CB" w:rsidR="005F5B79" w:rsidRPr="004D2956" w:rsidRDefault="00B17F2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550B3CFE" w14:textId="77777777" w:rsidR="005F5B79" w:rsidRDefault="005F5B79" w:rsidP="000A7C6B"/>
        </w:tc>
      </w:tr>
      <w:tr w:rsidR="005F5B79" w14:paraId="719EB777" w14:textId="77777777" w:rsidTr="0033299C">
        <w:trPr>
          <w:trHeight w:val="41"/>
        </w:trPr>
        <w:tc>
          <w:tcPr>
            <w:tcW w:w="113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928665" w14:textId="599171A6" w:rsidR="00C6072D" w:rsidRPr="000B04D4" w:rsidRDefault="00B17F2E" w:rsidP="00C6072D">
            <w:pPr>
              <w:pStyle w:val="Titolo2"/>
              <w:outlineLvl w:val="1"/>
            </w:pPr>
            <w:bookmarkStart w:id="14" w:name="_Toc243733151"/>
            <w:bookmarkStart w:id="15" w:name="_Toc245020119"/>
            <w:bookmarkStart w:id="16" w:name="_Toc245020151"/>
            <w:r>
              <w:t xml:space="preserve">Forza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corpo</w:t>
            </w:r>
            <w:proofErr w:type="spellEnd"/>
            <w:r>
              <w:t xml:space="preserve"> libero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C6072D" w14:paraId="6AAFB84B" w14:textId="77777777" w:rsidTr="00C5579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703ABD1C" w14:textId="141E66D3" w:rsidR="00C6072D" w:rsidRDefault="00B17F2E" w:rsidP="00C6072D">
                  <w:r>
                    <w:t xml:space="preserve">Gruppo </w:t>
                  </w:r>
                  <w:proofErr w:type="spellStart"/>
                  <w:r>
                    <w:t>selezione</w:t>
                  </w:r>
                  <w:proofErr w:type="spellEnd"/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1875D502" w14:textId="121030BF" w:rsidR="00C6072D" w:rsidRDefault="00B17F2E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Unità</w:t>
                  </w:r>
                  <w:proofErr w:type="spellEnd"/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7B796EB0" w14:textId="01FF5015" w:rsidR="00C6072D" w:rsidRDefault="00B17F2E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Somma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7C984248" w14:textId="7E492962" w:rsidR="00C6072D" w:rsidRDefault="00B17F2E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Somma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7833B72B" w14:textId="22EBC83C" w:rsidR="00C6072D" w:rsidRDefault="00B17F2E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Somma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7306E5ED" w14:textId="77AD348E" w:rsidR="00C6072D" w:rsidRDefault="00B17F2E" w:rsidP="00C6072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Risultante</w:t>
                  </w:r>
                  <w:proofErr w:type="spellEnd"/>
                </w:p>
              </w:tc>
            </w:tr>
            <w:tr w:rsidR="00C6072D" w14:paraId="119651EE" w14:textId="77777777" w:rsidTr="00C557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23E178B" w14:textId="6D5B5CD4" w:rsidR="00C6072D" w:rsidRPr="004D2956" w:rsidRDefault="00B17F2E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Modello</w:t>
                  </w:r>
                  <w:proofErr w:type="spellEnd"/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intero</w:t>
                  </w:r>
                  <w:proofErr w:type="spellEnd"/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31A2AD4" w14:textId="122ADB11" w:rsidR="00C6072D" w:rsidRPr="004D2956" w:rsidRDefault="00B17F2E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DE9E042" w14:textId="3AAFE369" w:rsidR="00C6072D" w:rsidRPr="004D2956" w:rsidRDefault="00B17F2E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-0,0109842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04D0445" w14:textId="57C58A03" w:rsidR="00C6072D" w:rsidRPr="004D2956" w:rsidRDefault="00B17F2E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-0,0606585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5A978B3" w14:textId="4A6D6051" w:rsidR="00C6072D" w:rsidRPr="004D2956" w:rsidRDefault="00B17F2E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0,0171544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1883641" w14:textId="4AC61D07" w:rsidR="00C6072D" w:rsidRPr="004D2956" w:rsidRDefault="00B17F2E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0,0639873</w:t>
                  </w:r>
                </w:p>
              </w:tc>
            </w:tr>
          </w:tbl>
          <w:p w14:paraId="4ED1C3BE" w14:textId="1B4D53C2" w:rsidR="00C6072D" w:rsidRPr="000B04D4" w:rsidRDefault="00B17F2E" w:rsidP="00C6072D">
            <w:pPr>
              <w:pStyle w:val="Titolo2"/>
              <w:outlineLvl w:val="1"/>
            </w:pPr>
            <w:proofErr w:type="spellStart"/>
            <w:r>
              <w:t>Momenti</w:t>
            </w:r>
            <w:proofErr w:type="spellEnd"/>
            <w:r>
              <w:t xml:space="preserve"> del </w:t>
            </w:r>
            <w:proofErr w:type="spellStart"/>
            <w:r>
              <w:t>corpo</w:t>
            </w:r>
            <w:proofErr w:type="spellEnd"/>
            <w:r>
              <w:t xml:space="preserve"> libero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C6072D" w14:paraId="50E50A7A" w14:textId="77777777" w:rsidTr="00C5579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604F3746" w14:textId="22CF3954" w:rsidR="00C6072D" w:rsidRDefault="00B17F2E" w:rsidP="005C6EA8">
                  <w:r>
                    <w:t xml:space="preserve">Gruppo </w:t>
                  </w:r>
                  <w:proofErr w:type="spellStart"/>
                  <w:r>
                    <w:t>selezione</w:t>
                  </w:r>
                  <w:proofErr w:type="spellEnd"/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5A085DCE" w14:textId="1787C596" w:rsidR="00C6072D" w:rsidRDefault="00B17F2E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Unità</w:t>
                  </w:r>
                  <w:proofErr w:type="spellEnd"/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0E039ED3" w14:textId="5E8238F7" w:rsidR="00C6072D" w:rsidRDefault="00B17F2E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Somma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3BF0C936" w14:textId="4AF1CA8B" w:rsidR="00C6072D" w:rsidRDefault="00B17F2E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Somma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1F63FE2D" w14:textId="3F02ED82" w:rsidR="00C6072D" w:rsidRDefault="00B17F2E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Somma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5A1ACADB" w14:textId="14ECB3E1" w:rsidR="00C6072D" w:rsidRDefault="00B17F2E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Risultante</w:t>
                  </w:r>
                  <w:proofErr w:type="spellEnd"/>
                </w:p>
              </w:tc>
            </w:tr>
            <w:tr w:rsidR="00C6072D" w14:paraId="52BB1782" w14:textId="77777777" w:rsidTr="00C557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DCFB8C4" w14:textId="02D70930" w:rsidR="00C6072D" w:rsidRPr="004D2956" w:rsidRDefault="00B17F2E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Modello</w:t>
                  </w:r>
                  <w:proofErr w:type="spellEnd"/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intero</w:t>
                  </w:r>
                  <w:proofErr w:type="spellEnd"/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4F03E3A" w14:textId="4EB3D75B" w:rsidR="00C6072D" w:rsidRPr="004D2956" w:rsidRDefault="00B17F2E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N.m</w:t>
                  </w:r>
                  <w:proofErr w:type="spellEnd"/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F8FF6D6" w14:textId="44D04082" w:rsidR="00C6072D" w:rsidRPr="004D2956" w:rsidRDefault="00B17F2E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0FD3952" w14:textId="38F4150E" w:rsidR="00C6072D" w:rsidRPr="004D2956" w:rsidRDefault="00B17F2E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D8CE6DD" w14:textId="6E5E7A0D" w:rsidR="00C6072D" w:rsidRPr="004D2956" w:rsidRDefault="00B17F2E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1819197" w14:textId="57BD8A1D" w:rsidR="00C6072D" w:rsidRPr="004D2956" w:rsidRDefault="00B17F2E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1e-33</w:t>
                  </w:r>
                </w:p>
              </w:tc>
            </w:tr>
          </w:tbl>
          <w:p w14:paraId="6AC062E4" w14:textId="61885F5B" w:rsidR="005F5B79" w:rsidRDefault="005F5B79" w:rsidP="000A7C6B"/>
        </w:tc>
      </w:tr>
      <w:bookmarkEnd w:id="14"/>
      <w:bookmarkEnd w:id="15"/>
      <w:bookmarkEnd w:id="16"/>
    </w:tbl>
    <w:p w14:paraId="70F14CFC" w14:textId="77777777" w:rsidR="00EC2432" w:rsidRDefault="00EC2432" w:rsidP="00EC243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EC2432" w14:paraId="07913E53" w14:textId="77777777" w:rsidTr="00973246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144A75AE" w14:textId="09A9015F" w:rsidR="00EC2432" w:rsidRDefault="00EC2432" w:rsidP="000A7C6B"/>
        </w:tc>
      </w:tr>
    </w:tbl>
    <w:p w14:paraId="6A10ACC6" w14:textId="77777777" w:rsidR="00EC2432" w:rsidRDefault="00EC2432" w:rsidP="0094009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EC2432" w14:paraId="6F096545" w14:textId="77777777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1CC111BB" w14:textId="5AAE2E82" w:rsidR="00EC2432" w:rsidRDefault="00B17F2E" w:rsidP="000A7C6B">
            <w:pPr>
              <w:pStyle w:val="Titolo1"/>
              <w:outlineLvl w:val="0"/>
            </w:pPr>
            <w:bookmarkStart w:id="17" w:name="_Toc158623040"/>
            <w:bookmarkStart w:id="18" w:name="_Toc243733152"/>
            <w:bookmarkStart w:id="19" w:name="_Toc245020120"/>
            <w:bookmarkStart w:id="20" w:name="_Toc245020152"/>
            <w:proofErr w:type="spellStart"/>
            <w:r>
              <w:lastRenderedPageBreak/>
              <w:t>Risultati</w:t>
            </w:r>
            <w:proofErr w:type="spellEnd"/>
            <w:r>
              <w:t xml:space="preserve"> studio</w:t>
            </w:r>
            <w:bookmarkEnd w:id="17"/>
          </w:p>
          <w:p w14:paraId="4B622E1F" w14:textId="742DCDAA"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0"/>
              <w:gridCol w:w="3308"/>
              <w:gridCol w:w="2240"/>
              <w:gridCol w:w="2187"/>
            </w:tblGrid>
            <w:tr w:rsidR="00B17F2E" w14:paraId="69C7D8DC" w14:textId="77777777" w:rsidTr="000B0A4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1CA1FD8" w14:textId="7C9FBCB4" w:rsidR="00B17F2E" w:rsidRDefault="00B17F2E" w:rsidP="00B17F2E">
                  <w:r>
                    <w:t>Nome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2346E45" w14:textId="7096C3D4" w:rsidR="00B17F2E" w:rsidRDefault="00B17F2E" w:rsidP="00B17F2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Tipo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0772DE0" w14:textId="4EF0190E" w:rsidR="00B17F2E" w:rsidRDefault="00B17F2E" w:rsidP="00B17F2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1727B7EE" w14:textId="0D9C6897" w:rsidR="00B17F2E" w:rsidRDefault="00B17F2E" w:rsidP="00B17F2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B17F2E" w14:paraId="2969C84A" w14:textId="77777777" w:rsidTr="000B0A4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2D760FD" w14:textId="756D0104" w:rsidR="00B17F2E" w:rsidRPr="004D2956" w:rsidRDefault="00B17F2E" w:rsidP="00B17F2E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Sollecitazione1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BB0A76D" w14:textId="5B708732" w:rsidR="00B17F2E" w:rsidRPr="004D2956" w:rsidRDefault="00B17F2E" w:rsidP="00B17F2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VON: </w:t>
                  </w:r>
                  <w:proofErr w:type="spellStart"/>
                  <w:r>
                    <w:rPr>
                      <w:sz w:val="20"/>
                      <w:szCs w:val="20"/>
                    </w:rPr>
                    <w:t>sollecitazione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von Mises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C660EEA" w14:textId="77777777" w:rsidR="00B17F2E" w:rsidRDefault="00B17F2E" w:rsidP="00B17F2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4,8e-05N/mm^2 (MPa)</w:t>
                  </w:r>
                </w:p>
                <w:p w14:paraId="1313A817" w14:textId="52571CCB" w:rsidR="00B17F2E" w:rsidRPr="004D2956" w:rsidRDefault="00B17F2E" w:rsidP="00B17F2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Nodo</w:t>
                  </w:r>
                  <w:proofErr w:type="spellEnd"/>
                  <w:r>
                    <w:rPr>
                      <w:sz w:val="20"/>
                      <w:szCs w:val="20"/>
                    </w:rPr>
                    <w:t>: 2138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795A39F" w14:textId="77777777" w:rsidR="00B17F2E" w:rsidRDefault="00B17F2E" w:rsidP="00B17F2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1,29N/mm^2 (MPa)</w:t>
                  </w:r>
                </w:p>
                <w:p w14:paraId="74242343" w14:textId="62B2DB3C" w:rsidR="00B17F2E" w:rsidRPr="004D2956" w:rsidRDefault="00B17F2E" w:rsidP="00B17F2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Nodo</w:t>
                  </w:r>
                  <w:proofErr w:type="spellEnd"/>
                  <w:r>
                    <w:rPr>
                      <w:sz w:val="20"/>
                      <w:szCs w:val="20"/>
                    </w:rPr>
                    <w:t>: 1913</w:t>
                  </w:r>
                </w:p>
              </w:tc>
            </w:tr>
            <w:tr w:rsidR="00B17F2E" w14:paraId="651E3774" w14:textId="77777777" w:rsidTr="000B0A4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A35779A" w14:textId="0CEED945" w:rsidR="00B17F2E" w:rsidRDefault="00B17F2E" w:rsidP="00B17F2E">
                  <w:pPr>
                    <w:jc w:val="center"/>
                    <w:rPr>
                      <w:rStyle w:val="Enfasigrassetto"/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211D44E" wp14:editId="1E7E8AD5">
                        <wp:extent cx="6646545" cy="3202305"/>
                        <wp:effectExtent l="0" t="0" r="1905" b="0"/>
                        <wp:docPr id="12" name="Immagine 1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202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03A3C0A" w14:textId="6E441585" w:rsidR="00B17F2E" w:rsidRPr="004D2956" w:rsidRDefault="00B17F2E" w:rsidP="00B17F2E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Enfasigrassetto"/>
                      <w:noProof/>
                      <w:sz w:val="20"/>
                      <w:szCs w:val="20"/>
                    </w:rPr>
                    <w:t>Pallet-Analisi statica Pallet-Sollecitazione-Sollecitazione1</w:t>
                  </w:r>
                </w:p>
              </w:tc>
            </w:tr>
          </w:tbl>
          <w:p w14:paraId="1C37E926" w14:textId="53424597" w:rsidR="00B17F2E" w:rsidRDefault="00B17F2E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1"/>
              <w:gridCol w:w="3350"/>
              <w:gridCol w:w="2175"/>
              <w:gridCol w:w="2209"/>
            </w:tblGrid>
            <w:tr w:rsidR="00B17F2E" w14:paraId="2E9D5942" w14:textId="77777777" w:rsidTr="000B0A4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EE63B93" w14:textId="59164D72" w:rsidR="00B17F2E" w:rsidRDefault="00B17F2E" w:rsidP="00B17F2E">
                  <w:r>
                    <w:t>Nome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1883D22" w14:textId="434771B9" w:rsidR="00B17F2E" w:rsidRDefault="00B17F2E" w:rsidP="00B17F2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Tipo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29E2D2C" w14:textId="61420596" w:rsidR="00B17F2E" w:rsidRDefault="00B17F2E" w:rsidP="00B17F2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3937D96F" w14:textId="0EDEF229" w:rsidR="00B17F2E" w:rsidRDefault="00B17F2E" w:rsidP="00B17F2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B17F2E" w14:paraId="6C4B2AC8" w14:textId="77777777" w:rsidTr="000B0A4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575FBF6" w14:textId="125A556F" w:rsidR="00B17F2E" w:rsidRPr="004D2956" w:rsidRDefault="00B17F2E" w:rsidP="00B17F2E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Spostamento1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A4FF50A" w14:textId="567DACDB" w:rsidR="00B17F2E" w:rsidRPr="004D2956" w:rsidRDefault="00B17F2E" w:rsidP="00B17F2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URES:   </w:t>
                  </w:r>
                  <w:proofErr w:type="spellStart"/>
                  <w:r>
                    <w:rPr>
                      <w:sz w:val="20"/>
                      <w:szCs w:val="20"/>
                    </w:rPr>
                    <w:t>spostamento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risultante</w:t>
                  </w:r>
                  <w:proofErr w:type="spellEnd"/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98B09EA" w14:textId="77777777" w:rsidR="00B17F2E" w:rsidRDefault="00B17F2E" w:rsidP="00B17F2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0mm</w:t>
                  </w:r>
                </w:p>
                <w:p w14:paraId="68787751" w14:textId="6608620C" w:rsidR="00B17F2E" w:rsidRPr="004D2956" w:rsidRDefault="00B17F2E" w:rsidP="00B17F2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Nodo</w:t>
                  </w:r>
                  <w:proofErr w:type="spellEnd"/>
                  <w:r>
                    <w:rPr>
                      <w:sz w:val="20"/>
                      <w:szCs w:val="20"/>
                    </w:rPr>
                    <w:t>: 1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5930495" w14:textId="77777777" w:rsidR="00B17F2E" w:rsidRDefault="00B17F2E" w:rsidP="00B17F2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0,0247mm</w:t>
                  </w:r>
                </w:p>
                <w:p w14:paraId="708653D6" w14:textId="5423A749" w:rsidR="00B17F2E" w:rsidRPr="004D2956" w:rsidRDefault="00B17F2E" w:rsidP="00B17F2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Nodo</w:t>
                  </w:r>
                  <w:proofErr w:type="spellEnd"/>
                  <w:r>
                    <w:rPr>
                      <w:sz w:val="20"/>
                      <w:szCs w:val="20"/>
                    </w:rPr>
                    <w:t>: 444</w:t>
                  </w:r>
                </w:p>
              </w:tc>
            </w:tr>
            <w:tr w:rsidR="00B17F2E" w14:paraId="6CD0E5A7" w14:textId="77777777" w:rsidTr="000B0A4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AB5262E" w14:textId="5AFB63D7" w:rsidR="00B17F2E" w:rsidRDefault="00B17F2E" w:rsidP="00B17F2E">
                  <w:pPr>
                    <w:jc w:val="center"/>
                    <w:rPr>
                      <w:rStyle w:val="Enfasigrassetto"/>
                      <w:noProof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79320D70" wp14:editId="65464830">
                        <wp:extent cx="6646545" cy="3202305"/>
                        <wp:effectExtent l="0" t="0" r="1905" b="0"/>
                        <wp:docPr id="13" name="Immagine 1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202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2867F5D" w14:textId="0CD33FE3" w:rsidR="00B17F2E" w:rsidRPr="004D2956" w:rsidRDefault="00B17F2E" w:rsidP="00B17F2E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Enfasigrassetto"/>
                      <w:noProof/>
                      <w:sz w:val="20"/>
                      <w:szCs w:val="20"/>
                    </w:rPr>
                    <w:t>Pallet-Analisi statica Pallet-Spostamento-Spostamento1</w:t>
                  </w:r>
                </w:p>
              </w:tc>
            </w:tr>
          </w:tbl>
          <w:p w14:paraId="307493A3" w14:textId="250733D3" w:rsidR="00B17F2E" w:rsidRDefault="00B17F2E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0"/>
              <w:gridCol w:w="3350"/>
              <w:gridCol w:w="2240"/>
              <w:gridCol w:w="2145"/>
            </w:tblGrid>
            <w:tr w:rsidR="00B17F2E" w14:paraId="6A4FE3EA" w14:textId="77777777" w:rsidTr="000B0A4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3728709" w14:textId="741FF0CC" w:rsidR="00B17F2E" w:rsidRDefault="00B17F2E" w:rsidP="00B17F2E">
                  <w:r>
                    <w:t>Nome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BB32D06" w14:textId="3F19540F" w:rsidR="00B17F2E" w:rsidRDefault="00B17F2E" w:rsidP="00B17F2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Tipo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3D32755" w14:textId="170B933D" w:rsidR="00B17F2E" w:rsidRDefault="00B17F2E" w:rsidP="00B17F2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4698ADC9" w14:textId="02D20B6A" w:rsidR="00B17F2E" w:rsidRDefault="00B17F2E" w:rsidP="00B17F2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B17F2E" w14:paraId="0F2EAA01" w14:textId="77777777" w:rsidTr="000B0A4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5E7776E" w14:textId="2FBC84BB" w:rsidR="00B17F2E" w:rsidRPr="004D2956" w:rsidRDefault="00B17F2E" w:rsidP="00B17F2E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Deformazione1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BDD6E41" w14:textId="2F6F9AC6" w:rsidR="00B17F2E" w:rsidRPr="004D2956" w:rsidRDefault="00B17F2E" w:rsidP="00B17F2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ESTRN: </w:t>
                  </w:r>
                  <w:proofErr w:type="spellStart"/>
                  <w:r>
                    <w:rPr>
                      <w:sz w:val="20"/>
                      <w:szCs w:val="20"/>
                    </w:rPr>
                    <w:t>deformazione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equivalente</w:t>
                  </w:r>
                  <w:proofErr w:type="spellEnd"/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93EA12C" w14:textId="77777777" w:rsidR="00B17F2E" w:rsidRDefault="00B17F2E" w:rsidP="00B17F2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8,77e-09</w:t>
                  </w:r>
                </w:p>
                <w:p w14:paraId="28DBB5C4" w14:textId="52B9E89B" w:rsidR="00B17F2E" w:rsidRPr="004D2956" w:rsidRDefault="00B17F2E" w:rsidP="00B17F2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Elemento</w:t>
                  </w:r>
                  <w:proofErr w:type="spellEnd"/>
                  <w:r>
                    <w:rPr>
                      <w:sz w:val="20"/>
                      <w:szCs w:val="20"/>
                    </w:rPr>
                    <w:t>: 582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08EBCE4" w14:textId="77777777" w:rsidR="00B17F2E" w:rsidRDefault="00B17F2E" w:rsidP="00B17F2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0,000325</w:t>
                  </w:r>
                </w:p>
                <w:p w14:paraId="0FD8E750" w14:textId="5EF15A55" w:rsidR="00B17F2E" w:rsidRPr="004D2956" w:rsidRDefault="00B17F2E" w:rsidP="00B17F2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Elemento</w:t>
                  </w:r>
                  <w:proofErr w:type="spellEnd"/>
                  <w:r>
                    <w:rPr>
                      <w:sz w:val="20"/>
                      <w:szCs w:val="20"/>
                    </w:rPr>
                    <w:t>: 204</w:t>
                  </w:r>
                </w:p>
              </w:tc>
            </w:tr>
            <w:tr w:rsidR="00B17F2E" w14:paraId="32E08C6E" w14:textId="77777777" w:rsidTr="000B0A4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C3C95D9" w14:textId="624ED13F" w:rsidR="00B17F2E" w:rsidRDefault="00B17F2E" w:rsidP="00B17F2E">
                  <w:pPr>
                    <w:jc w:val="center"/>
                    <w:rPr>
                      <w:rStyle w:val="Enfasigrassetto"/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4BE3DA6" wp14:editId="57EE19B3">
                        <wp:extent cx="6646545" cy="3202305"/>
                        <wp:effectExtent l="0" t="0" r="1905" b="0"/>
                        <wp:docPr id="14" name="Immagine 1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202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B4D6320" w14:textId="56B6E59C" w:rsidR="00B17F2E" w:rsidRPr="004D2956" w:rsidRDefault="00B17F2E" w:rsidP="00B17F2E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Enfasigrassetto"/>
                      <w:noProof/>
                      <w:sz w:val="20"/>
                      <w:szCs w:val="20"/>
                    </w:rPr>
                    <w:t>Pallet-Analisi statica Pallet-Deformazione-Deformazione1</w:t>
                  </w:r>
                </w:p>
              </w:tc>
            </w:tr>
          </w:tbl>
          <w:p w14:paraId="205BFEBF" w14:textId="77777777" w:rsidR="00B17F2E" w:rsidRPr="000B04D4" w:rsidRDefault="00B17F2E" w:rsidP="000A7C6B"/>
          <w:bookmarkEnd w:id="18"/>
          <w:bookmarkEnd w:id="19"/>
          <w:bookmarkEnd w:id="20"/>
          <w:p w14:paraId="0978816A" w14:textId="02D62B9D" w:rsidR="00EC2432" w:rsidRDefault="00EC2432" w:rsidP="000A7C6B"/>
        </w:tc>
      </w:tr>
    </w:tbl>
    <w:p w14:paraId="567EF6E2" w14:textId="77777777" w:rsidR="000B1701" w:rsidRDefault="000B1701" w:rsidP="000B170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0B1701" w14:paraId="5A640621" w14:textId="77777777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48E37DF5" w14:textId="2934B946" w:rsidR="000B1701" w:rsidRDefault="000B1701" w:rsidP="00B17F2E">
            <w:pPr>
              <w:pStyle w:val="Titolo1"/>
              <w:outlineLvl w:val="0"/>
            </w:pPr>
          </w:p>
        </w:tc>
      </w:tr>
    </w:tbl>
    <w:p w14:paraId="1A5203C7" w14:textId="02947230" w:rsidR="00AC3438" w:rsidRPr="00AC3438" w:rsidRDefault="00AC3438" w:rsidP="00FE0924"/>
    <w:sectPr w:rsidR="00AC3438" w:rsidRPr="00AC3438" w:rsidSect="00B17F2E">
      <w:headerReference w:type="default" r:id="rId17"/>
      <w:footerReference w:type="default" r:id="rId18"/>
      <w:headerReference w:type="first" r:id="rId19"/>
      <w:footerReference w:type="first" r:id="rId20"/>
      <w:pgSz w:w="11907" w:h="1683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06579" w14:textId="77777777" w:rsidR="00EE4B06" w:rsidRDefault="00EE4B06" w:rsidP="00F25CD7">
      <w:pPr>
        <w:spacing w:after="0" w:line="240" w:lineRule="auto"/>
      </w:pPr>
      <w:r>
        <w:separator/>
      </w:r>
    </w:p>
  </w:endnote>
  <w:endnote w:type="continuationSeparator" w:id="0">
    <w:p w14:paraId="65E64AA5" w14:textId="77777777" w:rsidR="00EE4B06" w:rsidRDefault="00EE4B06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21"/>
      <w:gridCol w:w="3768"/>
      <w:gridCol w:w="4350"/>
      <w:gridCol w:w="528"/>
    </w:tblGrid>
    <w:tr w:rsidR="00DC4D2F" w14:paraId="180D3262" w14:textId="77777777" w:rsidTr="003E1AE9">
      <w:tc>
        <w:tcPr>
          <w:tcW w:w="867" w:type="pct"/>
        </w:tcPr>
        <w:p w14:paraId="405A910B" w14:textId="77777777" w:rsidR="00DC4D2F" w:rsidRDefault="00DC4D2F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68ECD497" wp14:editId="60A4952C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14:paraId="6D7B238B" w14:textId="6831CFAA" w:rsidR="00DC4D2F" w:rsidRDefault="00B17F2E" w:rsidP="00E217C8">
          <w:pPr>
            <w:rPr>
              <w:rFonts w:asciiTheme="majorHAnsi" w:hAnsiTheme="majorHAnsi"/>
            </w:rPr>
          </w:pPr>
          <w:proofErr w:type="spellStart"/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Analizzato</w:t>
          </w:r>
          <w:proofErr w:type="spellEnd"/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 xml:space="preserve"> con SOLIDWORKS Simulation</w:t>
          </w:r>
        </w:p>
      </w:tc>
      <w:tc>
        <w:tcPr>
          <w:tcW w:w="2079" w:type="pct"/>
          <w:vAlign w:val="bottom"/>
        </w:tcPr>
        <w:p w14:paraId="280F6F74" w14:textId="3374F206" w:rsidR="00DC4D2F" w:rsidRDefault="00B17F2E" w:rsidP="00E217C8">
          <w:pPr>
            <w:jc w:val="right"/>
            <w:rPr>
              <w:rFonts w:asciiTheme="majorHAnsi" w:hAnsiTheme="majorHAnsi"/>
            </w:rPr>
          </w:pPr>
          <w:proofErr w:type="spellStart"/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Simulazione</w:t>
          </w:r>
          <w:proofErr w:type="spellEnd"/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 xml:space="preserve"> di Pallet</w:t>
          </w:r>
        </w:p>
      </w:tc>
      <w:tc>
        <w:tcPr>
          <w:tcW w:w="0" w:type="auto"/>
          <w:vAlign w:val="bottom"/>
        </w:tcPr>
        <w:p w14:paraId="7333749A" w14:textId="77777777" w:rsidR="00DC4D2F" w:rsidRDefault="00DC4D2F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C379D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</w:tbl>
  <w:p w14:paraId="4D528596" w14:textId="77777777" w:rsidR="00DC4D2F" w:rsidRPr="00BF0BC4" w:rsidRDefault="00DC4D2F" w:rsidP="00BF0BC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DC4D2F" w14:paraId="2CB0690D" w14:textId="77777777" w:rsidTr="00BF0BC4">
      <w:tc>
        <w:tcPr>
          <w:tcW w:w="1908" w:type="dxa"/>
        </w:tcPr>
        <w:p w14:paraId="27963BF6" w14:textId="77777777" w:rsidR="00DC4D2F" w:rsidRDefault="00DC4D2F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24FB9D8A" wp14:editId="63D787D4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14:paraId="498710ED" w14:textId="6B5DFF15" w:rsidR="00DC4D2F" w:rsidRDefault="00B17F2E" w:rsidP="00BF0BC4">
          <w:pPr>
            <w:rPr>
              <w:rFonts w:asciiTheme="majorHAnsi" w:hAnsiTheme="majorHAnsi"/>
            </w:rPr>
          </w:pPr>
          <w:proofErr w:type="spellStart"/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Analizzato</w:t>
          </w:r>
          <w:proofErr w:type="spellEnd"/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 xml:space="preserve"> con SOLIDWORKS Simulation</w:t>
          </w:r>
          <w:r w:rsidR="00DC4D2F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14:paraId="5DA135A7" w14:textId="4428F822" w:rsidR="00DC4D2F" w:rsidRDefault="00B17F2E" w:rsidP="00BF0BC4">
          <w:pPr>
            <w:jc w:val="right"/>
            <w:rPr>
              <w:rFonts w:asciiTheme="majorHAnsi" w:hAnsiTheme="majorHAnsi"/>
            </w:rPr>
          </w:pPr>
          <w:proofErr w:type="spellStart"/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Simulazione</w:t>
          </w:r>
          <w:proofErr w:type="spellEnd"/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 xml:space="preserve"> di Pallet</w:t>
          </w:r>
        </w:p>
      </w:tc>
      <w:tc>
        <w:tcPr>
          <w:tcW w:w="360" w:type="dxa"/>
          <w:vAlign w:val="bottom"/>
        </w:tcPr>
        <w:p w14:paraId="0C94348B" w14:textId="77777777" w:rsidR="00DC4D2F" w:rsidRDefault="00DC4D2F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C379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06BAE62D" w14:textId="77777777" w:rsidR="00DC4D2F" w:rsidRPr="00F25CD7" w:rsidRDefault="00DC4D2F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C2C7F" w14:textId="77777777" w:rsidR="00EE4B06" w:rsidRDefault="00EE4B06" w:rsidP="00F25CD7">
      <w:pPr>
        <w:spacing w:after="0" w:line="240" w:lineRule="auto"/>
      </w:pPr>
      <w:r>
        <w:separator/>
      </w:r>
    </w:p>
  </w:footnote>
  <w:footnote w:type="continuationSeparator" w:id="0">
    <w:p w14:paraId="406CB3D3" w14:textId="77777777" w:rsidR="00EE4B06" w:rsidRDefault="00EE4B06" w:rsidP="00F25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10998" w:type="dxa"/>
      <w:tblBorders>
        <w:top w:val="none" w:sz="0" w:space="0" w:color="auto"/>
        <w:left w:val="none" w:sz="0" w:space="0" w:color="auto"/>
        <w:bottom w:val="single" w:sz="48" w:space="0" w:color="A6A6A6" w:themeColor="background1" w:themeShade="A6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18"/>
      <w:gridCol w:w="4500"/>
      <w:gridCol w:w="4680"/>
    </w:tblGrid>
    <w:tr w:rsidR="00DC4D2F" w14:paraId="24CD753E" w14:textId="77777777" w:rsidTr="00BF0BC4">
      <w:tc>
        <w:tcPr>
          <w:tcW w:w="1818" w:type="dxa"/>
          <w:tcBorders>
            <w:bottom w:val="nil"/>
          </w:tcBorders>
          <w:vAlign w:val="bottom"/>
        </w:tcPr>
        <w:p w14:paraId="281DDFF9" w14:textId="3DCADF0E" w:rsidR="00DC4D2F" w:rsidRDefault="00B17F2E" w:rsidP="00E217C8">
          <w:pPr>
            <w:pStyle w:val="Intestazione"/>
            <w:rPr>
              <w:rFonts w:ascii="Trebuchet MS" w:hAnsi="Trebuchet MS"/>
              <w:b/>
            </w:rPr>
          </w:pPr>
          <w:r>
            <w:rPr>
              <w:rFonts w:ascii="Trebuchet MS" w:hAnsi="Trebuchet MS"/>
              <w:b/>
              <w:noProof/>
            </w:rPr>
            <w:drawing>
              <wp:inline distT="0" distB="0" distL="0" distR="0" wp14:anchorId="2ADBF673" wp14:editId="6A0762A5">
                <wp:extent cx="1017270" cy="1017270"/>
                <wp:effectExtent l="0" t="0" r="0" b="0"/>
                <wp:docPr id="4" name="Immagine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7270" cy="10172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00" w:type="dxa"/>
          <w:tcBorders>
            <w:bottom w:val="nil"/>
          </w:tcBorders>
          <w:vAlign w:val="bottom"/>
        </w:tcPr>
        <w:p w14:paraId="1D261492" w14:textId="13EB0C59" w:rsidR="00DC4D2F" w:rsidRDefault="00B17F2E" w:rsidP="00E217C8">
          <w:pPr>
            <w:pStyle w:val="Intestazione"/>
            <w:rPr>
              <w:rFonts w:ascii="Trebuchet MS" w:hAnsi="Trebuchet MS"/>
            </w:rPr>
          </w:pPr>
          <w:proofErr w:type="spellStart"/>
          <w:r>
            <w:rPr>
              <w:rFonts w:ascii="Trebuchet MS" w:hAnsi="Trebuchet MS"/>
              <w:b/>
            </w:rPr>
            <w:t>VertiStock</w:t>
          </w:r>
          <w:proofErr w:type="spellEnd"/>
        </w:p>
        <w:p w14:paraId="092EB9A1" w14:textId="6EDB7954" w:rsidR="00DC4D2F" w:rsidRDefault="00DC4D2F" w:rsidP="00E217C8">
          <w:pPr>
            <w:pStyle w:val="Intestazione"/>
            <w:rPr>
              <w:rFonts w:ascii="Trebuchet MS" w:hAnsi="Trebuchet MS"/>
            </w:rPr>
          </w:pPr>
        </w:p>
      </w:tc>
      <w:tc>
        <w:tcPr>
          <w:tcW w:w="4680" w:type="dxa"/>
          <w:tcBorders>
            <w:bottom w:val="nil"/>
          </w:tcBorders>
          <w:vAlign w:val="bottom"/>
        </w:tcPr>
        <w:p w14:paraId="60941B2C" w14:textId="381BECF5" w:rsidR="00DC4D2F" w:rsidRDefault="00B17F2E" w:rsidP="00E217C8">
          <w:pPr>
            <w:pStyle w:val="Intestazione"/>
            <w:jc w:val="right"/>
            <w:rPr>
              <w:rFonts w:ascii="Trebuchet MS" w:hAnsi="Trebuchet MS"/>
            </w:rPr>
          </w:pPr>
          <w:r>
            <w:rPr>
              <w:rFonts w:ascii="Trebuchet MS" w:hAnsi="Trebuchet MS"/>
            </w:rPr>
            <w:t>Busuioc Victor</w:t>
          </w:r>
        </w:p>
        <w:p w14:paraId="2CE33DFA" w14:textId="1670A56C" w:rsidR="00DC4D2F" w:rsidRPr="003E4713" w:rsidRDefault="00B17F2E" w:rsidP="00F25CD7">
          <w:pPr>
            <w:pStyle w:val="Intestazione"/>
            <w:jc w:val="right"/>
            <w:rPr>
              <w:rFonts w:ascii="Trebuchet MS" w:hAnsi="Trebuchet MS"/>
            </w:rPr>
          </w:pPr>
          <w:r>
            <w:rPr>
              <w:rFonts w:ascii="Trebuchet MS" w:hAnsi="Trebuchet MS"/>
            </w:rPr>
            <w:t>12/02/2024</w:t>
          </w:r>
        </w:p>
      </w:tc>
    </w:tr>
  </w:tbl>
  <w:p w14:paraId="791781B2" w14:textId="77777777" w:rsidR="00DC4D2F" w:rsidRDefault="00DC4D2F" w:rsidP="00F25CD7">
    <w:pPr>
      <w:pStyle w:val="Intestazione"/>
      <w:pBdr>
        <w:bottom w:val="single" w:sz="36" w:space="1" w:color="BFBFBF" w:themeColor="background1" w:themeShade="BF"/>
      </w:pBdr>
    </w:pPr>
  </w:p>
  <w:p w14:paraId="15D77005" w14:textId="77777777" w:rsidR="00DC4D2F" w:rsidRDefault="00DC4D2F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single" w:sz="48" w:space="0" w:color="A6A6A6" w:themeColor="background1" w:themeShade="A6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07"/>
    </w:tblGrid>
    <w:tr w:rsidR="00DC4D2F" w14:paraId="54C778A0" w14:textId="77777777" w:rsidTr="00BF0BC4">
      <w:trPr>
        <w:trHeight w:val="1530"/>
      </w:trPr>
      <w:tc>
        <w:tcPr>
          <w:tcW w:w="11007" w:type="dxa"/>
          <w:tcBorders>
            <w:bottom w:val="nil"/>
          </w:tcBorders>
        </w:tcPr>
        <w:tbl>
          <w:tblPr>
            <w:tblW w:w="0" w:type="auto"/>
            <w:tblBorders>
              <w:bottom w:val="single" w:sz="48" w:space="0" w:color="A6A6A6" w:themeColor="background1" w:themeShade="A6"/>
            </w:tblBorders>
            <w:tblLayout w:type="fixed"/>
            <w:tblLook w:val="04A0" w:firstRow="1" w:lastRow="0" w:firstColumn="1" w:lastColumn="0" w:noHBand="0" w:noVBand="1"/>
          </w:tblPr>
          <w:tblGrid>
            <w:gridCol w:w="3361"/>
            <w:gridCol w:w="7470"/>
          </w:tblGrid>
          <w:tr w:rsidR="00DC4D2F" w:rsidRPr="00B86860" w14:paraId="42980800" w14:textId="77777777" w:rsidTr="00E76AFC">
            <w:trPr>
              <w:trHeight w:val="1530"/>
            </w:trPr>
            <w:tc>
              <w:tcPr>
                <w:tcW w:w="3361" w:type="dxa"/>
                <w:tcBorders>
                  <w:bottom w:val="nil"/>
                </w:tcBorders>
                <w:vAlign w:val="bottom"/>
              </w:tcPr>
              <w:p w14:paraId="1037B884" w14:textId="0C3A85B1" w:rsidR="00DC4D2F" w:rsidRPr="00B86860" w:rsidRDefault="00B17F2E" w:rsidP="0004566C">
                <w:pPr>
                  <w:pStyle w:val="Intestazione"/>
                  <w:tabs>
                    <w:tab w:val="clear" w:pos="4680"/>
                    <w:tab w:val="clear" w:pos="9360"/>
                    <w:tab w:val="center" w:pos="3163"/>
                    <w:tab w:val="right" w:pos="10633"/>
                  </w:tabs>
                  <w:ind w:left="-108"/>
                  <w:rPr>
                    <w:rFonts w:ascii="Trebuchet MS" w:hAnsi="Trebuchet MS"/>
                    <w:b/>
                  </w:rPr>
                </w:pPr>
                <w:r>
                  <w:rPr>
                    <w:rFonts w:ascii="Trebuchet MS" w:hAnsi="Trebuchet MS"/>
                    <w:b/>
                    <w:noProof/>
                  </w:rPr>
                  <w:drawing>
                    <wp:inline distT="0" distB="0" distL="0" distR="0" wp14:anchorId="3C278442" wp14:editId="49297B0F">
                      <wp:extent cx="1997075" cy="1997075"/>
                      <wp:effectExtent l="0" t="0" r="3175" b="3175"/>
                      <wp:docPr id="3" name="Immagine 3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97075" cy="19970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7470" w:type="dxa"/>
                <w:tcBorders>
                  <w:bottom w:val="nil"/>
                </w:tcBorders>
                <w:vAlign w:val="bottom"/>
              </w:tcPr>
              <w:p w14:paraId="44AE48CA" w14:textId="05C6F83F" w:rsidR="00DC4D2F" w:rsidRPr="00B86860" w:rsidRDefault="00B17F2E" w:rsidP="00E217C8">
                <w:pPr>
                  <w:pStyle w:val="Intestazione"/>
                  <w:rPr>
                    <w:rFonts w:ascii="Trebuchet MS" w:hAnsi="Trebuchet MS"/>
                  </w:rPr>
                </w:pPr>
                <w:proofErr w:type="spellStart"/>
                <w:r>
                  <w:rPr>
                    <w:rFonts w:ascii="Trebuchet MS" w:hAnsi="Trebuchet MS"/>
                    <w:b/>
                  </w:rPr>
                  <w:t>VertiStock</w:t>
                </w:r>
                <w:proofErr w:type="spellEnd"/>
              </w:p>
              <w:p w14:paraId="6055472A" w14:textId="60E3D482" w:rsidR="00DC4D2F" w:rsidRPr="00B86860" w:rsidRDefault="00DC4D2F" w:rsidP="00E217C8">
                <w:pPr>
                  <w:pStyle w:val="Intestazione"/>
                </w:pPr>
              </w:p>
            </w:tc>
          </w:tr>
        </w:tbl>
        <w:p w14:paraId="5D77B77F" w14:textId="77777777" w:rsidR="00DC4D2F" w:rsidRDefault="00DC4D2F"/>
      </w:tc>
    </w:tr>
  </w:tbl>
  <w:p w14:paraId="036B64C6" w14:textId="77777777" w:rsidR="00DC4D2F" w:rsidRDefault="00DC4D2F" w:rsidP="00F25CD7">
    <w:pPr>
      <w:pStyle w:val="Intestazione"/>
      <w:pBdr>
        <w:bottom w:val="single" w:sz="36" w:space="1" w:color="BFBFBF" w:themeColor="background1" w:themeShade="BF"/>
      </w:pBdr>
    </w:pPr>
  </w:p>
  <w:p w14:paraId="4A05C0D1" w14:textId="77777777" w:rsidR="00DC4D2F" w:rsidRDefault="00DC4D2F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defaultTabStop w:val="720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F2E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C6D8B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299C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C6EA8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0818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7C50"/>
    <w:rsid w:val="009E7F81"/>
    <w:rsid w:val="009F13F1"/>
    <w:rsid w:val="009F39F8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17F2E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C7F1D"/>
    <w:rsid w:val="00BD0F6C"/>
    <w:rsid w:val="00BD2958"/>
    <w:rsid w:val="00BD3852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072D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379D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1975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4B06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6665"/>
    <w:rsid w:val="00FC7CB3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5BEB7"/>
  <w15:docId w15:val="{65935194-2773-40C4-95FD-85A06DA0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Sommario2">
    <w:name w:val="toc 2"/>
    <w:basedOn w:val="Normale"/>
    <w:next w:val="Normale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Enfasigrassetto">
    <w:name w:val="Strong"/>
    <w:basedOn w:val="Carpredefinitoparagrafo"/>
    <w:uiPriority w:val="22"/>
    <w:qFormat/>
    <w:rsid w:val="00BB5A1B"/>
    <w:rPr>
      <w:b/>
      <w:bCs/>
    </w:rPr>
  </w:style>
  <w:style w:type="paragraph" w:styleId="Nessunaspaziatura">
    <w:name w:val="No Spacing"/>
    <w:uiPriority w:val="1"/>
    <w:qFormat/>
    <w:rsid w:val="00BB5A1B"/>
    <w:pPr>
      <w:spacing w:after="0" w:line="240" w:lineRule="auto"/>
    </w:pPr>
  </w:style>
  <w:style w:type="paragraph" w:styleId="Titolosommario">
    <w:name w:val="TOC Heading"/>
    <w:basedOn w:val="Titolo1"/>
    <w:next w:val="Normale"/>
    <w:uiPriority w:val="39"/>
    <w:unhideWhenUsed/>
    <w:qFormat/>
    <w:rsid w:val="00BB5A1B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25CD7"/>
  </w:style>
  <w:style w:type="paragraph" w:styleId="Pidipagina">
    <w:name w:val="footer"/>
    <w:basedOn w:val="Normale"/>
    <w:link w:val="PidipaginaCarattere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25CD7"/>
  </w:style>
  <w:style w:type="table" w:styleId="Grigliatabella">
    <w:name w:val="Table Grid"/>
    <w:basedOn w:val="Tabellanormale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ellanormale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3">
    <w:name w:val="Light List Accent 3"/>
    <w:basedOn w:val="Tabellanormale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2">
    <w:name w:val="Light List Accent 2"/>
    <w:basedOn w:val="Tabellanormale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Collegamentoipertestuale">
    <w:name w:val="Hyperlink"/>
    <w:basedOn w:val="Carpredefinitoparagrafo"/>
    <w:uiPriority w:val="99"/>
    <w:unhideWhenUsed/>
    <w:rsid w:val="00F801E6"/>
    <w:rPr>
      <w:color w:val="0000FF" w:themeColor="hyperlink"/>
      <w:u w:val="single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FE0924"/>
    <w:rPr>
      <w:rFonts w:ascii="Tahoma" w:hAnsi="Tahoma" w:cs="Tahoma"/>
      <w:sz w:val="16"/>
      <w:szCs w:val="16"/>
    </w:rPr>
  </w:style>
  <w:style w:type="table" w:styleId="Elencochiaro-Colore4">
    <w:name w:val="Light List Accent 4"/>
    <w:basedOn w:val="Tabellanormale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ellanormale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media2-Colore1">
    <w:name w:val="Medium Grid 2 Accent 1"/>
    <w:basedOn w:val="Tabellanormale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ellanormale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rigliamedia1-Colore6">
    <w:name w:val="Medium Grid 1 Accent 6"/>
    <w:basedOn w:val="Tabellanormale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fondochiaro-Colore5">
    <w:name w:val="Light Shading Accent 5"/>
    <w:basedOn w:val="Tabellanormale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4">
    <w:name w:val="Light Shading Accent 4"/>
    <w:basedOn w:val="Tabellanormale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sui\Desktop\VertiStock\Pallet\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46AAC7-2917-4F5C-B83C-F13ED3BB5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</Template>
  <TotalTime>55</TotalTime>
  <Pages>10</Pages>
  <Words>858</Words>
  <Characters>4897</Characters>
  <Application>Microsoft Office Word</Application>
  <DocSecurity>0</DocSecurity>
  <Lines>40</Lines>
  <Paragraphs>11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Simulation Report Template</vt:lpstr>
      <vt:lpstr>Simulation Report Template</vt:lpstr>
    </vt:vector>
  </TitlesOfParts>
  <Company>Solidworks</Company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Victor Busuioc</dc:creator>
  <cp:lastModifiedBy>Victor Busuioc</cp:lastModifiedBy>
  <cp:revision>2</cp:revision>
  <dcterms:created xsi:type="dcterms:W3CDTF">2024-02-12T08:36:00Z</dcterms:created>
  <dcterms:modified xsi:type="dcterms:W3CDTF">2024-02-12T09:31:00Z</dcterms:modified>
</cp:coreProperties>
</file>