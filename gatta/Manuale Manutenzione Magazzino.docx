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4996"/>
      </w:tblGrid>
      <w:tr w:rsidR="00A81248" w:rsidRPr="008C4A6E" w14:paraId="21D0AD10" w14:textId="77777777" w:rsidTr="002E6B80">
        <w:tc>
          <w:tcPr>
            <w:tcW w:w="5395" w:type="dxa"/>
          </w:tcPr>
          <w:p w14:paraId="6070629B" w14:textId="77777777" w:rsidR="00A81248" w:rsidRPr="00B1322C" w:rsidRDefault="00A81248" w:rsidP="00F77A9C">
            <w:pPr>
              <w:pStyle w:val="Ancoraggiografico"/>
              <w:jc w:val="both"/>
              <w:rPr>
                <w:rFonts w:cs="Red Hat Display SemiBold"/>
              </w:rPr>
            </w:pPr>
          </w:p>
        </w:tc>
        <w:tc>
          <w:tcPr>
            <w:tcW w:w="4996" w:type="dxa"/>
          </w:tcPr>
          <w:p w14:paraId="5283B557" w14:textId="77777777" w:rsidR="00A81248" w:rsidRPr="008C4A6E" w:rsidRDefault="00A81248" w:rsidP="00F77A9C">
            <w:pPr>
              <w:pStyle w:val="Ancoraggiografico"/>
              <w:jc w:val="both"/>
            </w:pPr>
          </w:p>
        </w:tc>
      </w:tr>
      <w:tr w:rsidR="00A81248" w:rsidRPr="008C4A6E" w14:paraId="5CF78925" w14:textId="77777777" w:rsidTr="002E6B80">
        <w:trPr>
          <w:trHeight w:val="2719"/>
        </w:trPr>
        <w:tc>
          <w:tcPr>
            <w:tcW w:w="5395" w:type="dxa"/>
          </w:tcPr>
          <w:p w14:paraId="5D8C0C36" w14:textId="73169EAE" w:rsidR="00A81248" w:rsidRPr="008C4A6E" w:rsidRDefault="005C7548" w:rsidP="00AA4F28">
            <w:pPr>
              <w:pStyle w:val="Titolo1"/>
            </w:pPr>
            <w:r>
              <w:rPr>
                <w:noProof/>
              </w:rPr>
              <w:drawing>
                <wp:inline distT="0" distB="0" distL="0" distR="0" wp14:anchorId="45D27957" wp14:editId="6B820FE6">
                  <wp:extent cx="3449649" cy="666750"/>
                  <wp:effectExtent l="0" t="0" r="0" b="0"/>
                  <wp:docPr id="109818330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183304" name="Immagin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2566" cy="667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6" w:type="dxa"/>
          </w:tcPr>
          <w:p w14:paraId="60BD65CE" w14:textId="77777777" w:rsidR="00A81248" w:rsidRPr="008C4A6E" w:rsidRDefault="00A81248" w:rsidP="00F77A9C">
            <w:pPr>
              <w:jc w:val="both"/>
            </w:pPr>
          </w:p>
        </w:tc>
      </w:tr>
      <w:tr w:rsidR="00A81248" w:rsidRPr="008C4A6E" w14:paraId="105C0925" w14:textId="77777777" w:rsidTr="002E6B80">
        <w:trPr>
          <w:trHeight w:val="8865"/>
        </w:trPr>
        <w:tc>
          <w:tcPr>
            <w:tcW w:w="5395" w:type="dxa"/>
          </w:tcPr>
          <w:p w14:paraId="1F552D34" w14:textId="77777777" w:rsidR="00A81248" w:rsidRPr="008C4A6E" w:rsidRDefault="00A81248" w:rsidP="00F77A9C">
            <w:pPr>
              <w:jc w:val="both"/>
            </w:pPr>
            <w:r w:rsidRPr="008C4A6E">
              <w:rPr>
                <w:noProof/>
                <w:lang w:bidi="it-IT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ACEEBDB" wp14:editId="4D64DDDB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2540"/>
                      <wp:wrapNone/>
                      <wp:docPr id="2" name="Grup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o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7900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6CD5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group w14:anchorId="287E5938" id="Gruppo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" path="m,10687l,21600r1769,l21600,6148,13712,,,10687xe" fillcolor="#dedede [671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o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" path="m,21600l21600,10802,,,,21600xe" fillcolor="#ec7900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" path="m,14678r,6922l21600,3032,21600,,17075,,,14678xe" fillcolor="#096cd5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4996" w:type="dxa"/>
          </w:tcPr>
          <w:p w14:paraId="21B3F8C9" w14:textId="77777777" w:rsidR="00A81248" w:rsidRPr="008C4A6E" w:rsidRDefault="00A81248" w:rsidP="00F77A9C">
            <w:pPr>
              <w:jc w:val="both"/>
            </w:pPr>
          </w:p>
        </w:tc>
      </w:tr>
      <w:tr w:rsidR="00A81248" w:rsidRPr="008C4A6E" w14:paraId="050FEF4E" w14:textId="77777777" w:rsidTr="002E6B80">
        <w:trPr>
          <w:trHeight w:val="1299"/>
        </w:trPr>
        <w:tc>
          <w:tcPr>
            <w:tcW w:w="5395" w:type="dxa"/>
          </w:tcPr>
          <w:p w14:paraId="35D786EA" w14:textId="77777777" w:rsidR="00A81248" w:rsidRPr="008C4A6E" w:rsidRDefault="00A81248" w:rsidP="00F77A9C">
            <w:pPr>
              <w:jc w:val="both"/>
            </w:pPr>
          </w:p>
        </w:tc>
        <w:tc>
          <w:tcPr>
            <w:tcW w:w="4996" w:type="dxa"/>
          </w:tcPr>
          <w:p w14:paraId="7B471500" w14:textId="2A3680C8" w:rsidR="00EB108F" w:rsidRPr="00EB108F" w:rsidRDefault="00EB108F" w:rsidP="00F77A9C">
            <w:pPr>
              <w:pStyle w:val="Titolo2"/>
              <w:jc w:val="both"/>
            </w:pPr>
            <w:r w:rsidRPr="00EB108F">
              <w:t>DOCUMENTAZIONE</w:t>
            </w:r>
          </w:p>
          <w:p w14:paraId="245DB942" w14:textId="35FCCECE" w:rsidR="00EB108F" w:rsidRPr="00EB108F" w:rsidRDefault="00EB108F" w:rsidP="00F77A9C">
            <w:pPr>
              <w:jc w:val="both"/>
            </w:pPr>
          </w:p>
          <w:p w14:paraId="76C52B02" w14:textId="7A13276C" w:rsidR="00EB108F" w:rsidRPr="00EB108F" w:rsidRDefault="00C671E2" w:rsidP="00F77A9C">
            <w:pPr>
              <w:jc w:val="both"/>
            </w:pPr>
            <w:r>
              <w:t xml:space="preserve">Manutenzione </w:t>
            </w:r>
            <w:r w:rsidR="00606427">
              <w:t xml:space="preserve">Magazzino </w:t>
            </w:r>
            <w:r w:rsidR="00B1322C">
              <w:t xml:space="preserve"> </w:t>
            </w:r>
          </w:p>
        </w:tc>
      </w:tr>
      <w:tr w:rsidR="00A81248" w:rsidRPr="008C4A6E" w14:paraId="1946899C" w14:textId="77777777" w:rsidTr="002E6B80">
        <w:trPr>
          <w:trHeight w:val="1402"/>
        </w:trPr>
        <w:tc>
          <w:tcPr>
            <w:tcW w:w="5395" w:type="dxa"/>
          </w:tcPr>
          <w:p w14:paraId="4F5C3550" w14:textId="77777777" w:rsidR="00A81248" w:rsidRPr="008C4A6E" w:rsidRDefault="00A81248" w:rsidP="00F77A9C">
            <w:pPr>
              <w:jc w:val="both"/>
            </w:pPr>
          </w:p>
        </w:tc>
        <w:tc>
          <w:tcPr>
            <w:tcW w:w="4996" w:type="dxa"/>
          </w:tcPr>
          <w:p w14:paraId="1162E060" w14:textId="529667DF" w:rsidR="00A81248" w:rsidRPr="008C4A6E" w:rsidRDefault="00A81248" w:rsidP="00F77A9C">
            <w:pPr>
              <w:pStyle w:val="Titolo2"/>
              <w:jc w:val="both"/>
            </w:pPr>
          </w:p>
        </w:tc>
      </w:tr>
    </w:tbl>
    <w:p w14:paraId="4219EB21" w14:textId="77777777" w:rsidR="000C4ED1" w:rsidRDefault="000C4ED1" w:rsidP="00F77A9C">
      <w:pPr>
        <w:jc w:val="both"/>
      </w:pPr>
    </w:p>
    <w:p w14:paraId="77CF7530" w14:textId="4F42F6C6" w:rsidR="005B4867" w:rsidRDefault="005B4867" w:rsidP="00F77A9C">
      <w:pPr>
        <w:pStyle w:val="Titolo2"/>
        <w:jc w:val="both"/>
      </w:pPr>
      <w:r>
        <w:t>INDICE:</w:t>
      </w:r>
    </w:p>
    <w:p w14:paraId="012C6FFB" w14:textId="77777777" w:rsidR="00DA710A" w:rsidRPr="00DA710A" w:rsidRDefault="00DA710A" w:rsidP="00F77A9C">
      <w:pPr>
        <w:jc w:val="both"/>
      </w:pPr>
    </w:p>
    <w:p w14:paraId="478557DA" w14:textId="7A7CB052" w:rsidR="00DA710A" w:rsidRDefault="00201A0C" w:rsidP="00F77A9C">
      <w:pPr>
        <w:jc w:val="both"/>
      </w:pPr>
      <w:r>
        <w:t>DIMENSIONAMENTO CINGHIA</w:t>
      </w:r>
      <w:r w:rsidR="00DA710A">
        <w:t>…………………………</w:t>
      </w:r>
      <w:r w:rsidR="00210FF3">
        <w:t>……………………………………………………………………</w:t>
      </w:r>
      <w:r w:rsidR="00DA710A">
        <w:t>numero</w:t>
      </w:r>
      <w:r w:rsidR="00210FF3">
        <w:t xml:space="preserve"> 3</w:t>
      </w:r>
    </w:p>
    <w:p w14:paraId="044A81A7" w14:textId="77777777" w:rsidR="00DA710A" w:rsidRDefault="00DA710A" w:rsidP="00F77A9C">
      <w:pPr>
        <w:jc w:val="both"/>
      </w:pPr>
    </w:p>
    <w:p w14:paraId="4C590419" w14:textId="179610C5" w:rsidR="00DA710A" w:rsidRPr="005B4867" w:rsidRDefault="006A2973" w:rsidP="00F77A9C">
      <w:pPr>
        <w:jc w:val="both"/>
      </w:pPr>
      <w:r>
        <w:t xml:space="preserve">Dimensionamento Albero rettificato </w:t>
      </w:r>
      <w:r w:rsidR="00DA710A">
        <w:t>…………………………………………</w:t>
      </w:r>
      <w:r>
        <w:t>……</w:t>
      </w:r>
      <w:r w:rsidR="00210FF3">
        <w:t>…………………………………</w:t>
      </w:r>
      <w:proofErr w:type="gramStart"/>
      <w:r w:rsidR="00210FF3">
        <w:t>…….</w:t>
      </w:r>
      <w:proofErr w:type="gramEnd"/>
      <w:r w:rsidR="00DA710A">
        <w:t>numero</w:t>
      </w:r>
      <w:r w:rsidR="00210FF3">
        <w:t xml:space="preserve"> 4 </w:t>
      </w:r>
    </w:p>
    <w:p w14:paraId="3083D397" w14:textId="77777777" w:rsidR="00DA710A" w:rsidRDefault="00DA710A" w:rsidP="00F77A9C">
      <w:pPr>
        <w:jc w:val="both"/>
      </w:pPr>
    </w:p>
    <w:p w14:paraId="63D1A2BF" w14:textId="4283CE54" w:rsidR="00DA710A" w:rsidRPr="005B4867" w:rsidRDefault="006A2973" w:rsidP="00F77A9C">
      <w:pPr>
        <w:jc w:val="both"/>
      </w:pPr>
      <w:r>
        <w:t>Dimensionamento pallet</w:t>
      </w:r>
      <w:r w:rsidR="00DA710A">
        <w:t>………</w:t>
      </w:r>
      <w:r w:rsidR="00210FF3">
        <w:t>……………………………………………………………………………………………………</w:t>
      </w:r>
      <w:r w:rsidR="00DA710A">
        <w:t>numero</w:t>
      </w:r>
      <w:r w:rsidR="00210FF3">
        <w:t xml:space="preserve"> 5-12</w:t>
      </w:r>
    </w:p>
    <w:p w14:paraId="56BB2044" w14:textId="77777777" w:rsidR="00DA710A" w:rsidRDefault="00DA710A" w:rsidP="00F77A9C">
      <w:pPr>
        <w:jc w:val="both"/>
      </w:pPr>
    </w:p>
    <w:p w14:paraId="79EA274E" w14:textId="798D3D77" w:rsidR="00DA710A" w:rsidRPr="005B4867" w:rsidRDefault="006A2973" w:rsidP="00F77A9C">
      <w:pPr>
        <w:jc w:val="both"/>
      </w:pPr>
      <w:r>
        <w:t xml:space="preserve">Norme Magazzino e Forche </w:t>
      </w:r>
      <w:r w:rsidR="00DA710A">
        <w:t>…………</w:t>
      </w:r>
      <w:r>
        <w:t>……</w:t>
      </w:r>
      <w:r w:rsidR="00210FF3">
        <w:t>……………………………………………………………………………………</w:t>
      </w:r>
      <w:r w:rsidR="00DA710A">
        <w:t>numero</w:t>
      </w:r>
      <w:r w:rsidR="00210FF3">
        <w:t xml:space="preserve"> 13-39</w:t>
      </w:r>
    </w:p>
    <w:p w14:paraId="67A9D8AC" w14:textId="77777777" w:rsidR="00DA710A" w:rsidRDefault="00DA710A" w:rsidP="00F77A9C">
      <w:pPr>
        <w:jc w:val="both"/>
      </w:pPr>
    </w:p>
    <w:p w14:paraId="56D85389" w14:textId="3CE0FEBB" w:rsidR="00DA710A" w:rsidRPr="005B4867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r w:rsidR="006A2973">
        <w:t>……</w:t>
      </w:r>
      <w:r>
        <w:t>numero</w:t>
      </w:r>
    </w:p>
    <w:p w14:paraId="5E50A50A" w14:textId="77777777" w:rsidR="00DA710A" w:rsidRDefault="00DA710A" w:rsidP="00F77A9C">
      <w:pPr>
        <w:jc w:val="both"/>
      </w:pPr>
    </w:p>
    <w:p w14:paraId="29DD62B5" w14:textId="77777777" w:rsidR="00DA710A" w:rsidRPr="005B4867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numero</w:t>
      </w:r>
    </w:p>
    <w:p w14:paraId="12859622" w14:textId="77777777" w:rsidR="00DA710A" w:rsidRDefault="00DA710A" w:rsidP="00F77A9C">
      <w:pPr>
        <w:jc w:val="both"/>
      </w:pPr>
    </w:p>
    <w:p w14:paraId="0827C336" w14:textId="77777777" w:rsidR="00DA710A" w:rsidRPr="005B4867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numero</w:t>
      </w:r>
    </w:p>
    <w:p w14:paraId="73C92F48" w14:textId="77777777" w:rsidR="00DA710A" w:rsidRDefault="00DA710A" w:rsidP="00F77A9C">
      <w:pPr>
        <w:jc w:val="both"/>
      </w:pPr>
    </w:p>
    <w:p w14:paraId="37C0BF59" w14:textId="77777777" w:rsidR="00DA710A" w:rsidRPr="005B4867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numero</w:t>
      </w:r>
    </w:p>
    <w:p w14:paraId="49C8CF2D" w14:textId="77777777" w:rsidR="00DA710A" w:rsidRDefault="00DA710A" w:rsidP="00F77A9C">
      <w:pPr>
        <w:jc w:val="both"/>
      </w:pPr>
    </w:p>
    <w:p w14:paraId="19DB4EFD" w14:textId="77777777" w:rsidR="00DA710A" w:rsidRPr="005B4867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numero</w:t>
      </w:r>
    </w:p>
    <w:p w14:paraId="1D387488" w14:textId="77777777" w:rsidR="00DA710A" w:rsidRDefault="00DA710A" w:rsidP="00F77A9C">
      <w:pPr>
        <w:jc w:val="both"/>
      </w:pPr>
    </w:p>
    <w:p w14:paraId="6B7BC7ED" w14:textId="77777777" w:rsidR="00DA710A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numero</w:t>
      </w:r>
    </w:p>
    <w:p w14:paraId="06B1BC0C" w14:textId="77777777" w:rsidR="00DA710A" w:rsidRDefault="00DA710A" w:rsidP="00F77A9C">
      <w:pPr>
        <w:jc w:val="both"/>
      </w:pPr>
    </w:p>
    <w:p w14:paraId="6B87D007" w14:textId="77777777" w:rsidR="00DA710A" w:rsidRPr="005B4867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numero</w:t>
      </w:r>
    </w:p>
    <w:p w14:paraId="54449B2C" w14:textId="77777777" w:rsidR="00DA710A" w:rsidRDefault="00DA710A" w:rsidP="00F77A9C">
      <w:pPr>
        <w:jc w:val="both"/>
      </w:pPr>
    </w:p>
    <w:p w14:paraId="6701BFEC" w14:textId="77777777" w:rsidR="00DA710A" w:rsidRPr="005B4867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numero</w:t>
      </w:r>
    </w:p>
    <w:p w14:paraId="492CB1E0" w14:textId="77777777" w:rsidR="00DA710A" w:rsidRDefault="00DA710A" w:rsidP="00F77A9C">
      <w:pPr>
        <w:jc w:val="both"/>
      </w:pPr>
    </w:p>
    <w:p w14:paraId="52B0C2DA" w14:textId="77777777" w:rsidR="00DA710A" w:rsidRPr="005B4867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numero</w:t>
      </w:r>
    </w:p>
    <w:p w14:paraId="62301549" w14:textId="77777777" w:rsidR="00DA710A" w:rsidRDefault="00DA710A" w:rsidP="00F77A9C">
      <w:pPr>
        <w:jc w:val="both"/>
      </w:pPr>
    </w:p>
    <w:p w14:paraId="69AD8788" w14:textId="77777777" w:rsidR="00DA710A" w:rsidRPr="005B4867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numero</w:t>
      </w:r>
    </w:p>
    <w:p w14:paraId="41354978" w14:textId="77777777" w:rsidR="00DA710A" w:rsidRDefault="00DA710A" w:rsidP="00F77A9C">
      <w:pPr>
        <w:jc w:val="both"/>
      </w:pPr>
    </w:p>
    <w:p w14:paraId="34504B00" w14:textId="77777777" w:rsidR="00DA710A" w:rsidRPr="005B4867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numero</w:t>
      </w:r>
    </w:p>
    <w:p w14:paraId="075A00A4" w14:textId="77777777" w:rsidR="00DA710A" w:rsidRDefault="00DA710A" w:rsidP="00F77A9C">
      <w:pPr>
        <w:jc w:val="both"/>
      </w:pPr>
    </w:p>
    <w:p w14:paraId="22D74B8D" w14:textId="77777777" w:rsidR="00DA710A" w:rsidRPr="005B4867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numero</w:t>
      </w:r>
    </w:p>
    <w:p w14:paraId="387A2E00" w14:textId="77777777" w:rsidR="00DA710A" w:rsidRDefault="00DA710A" w:rsidP="00F77A9C">
      <w:pPr>
        <w:jc w:val="both"/>
      </w:pPr>
    </w:p>
    <w:p w14:paraId="42437E4E" w14:textId="77777777" w:rsidR="00DA710A" w:rsidRPr="005B4867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numero</w:t>
      </w:r>
    </w:p>
    <w:p w14:paraId="32515B0A" w14:textId="77777777" w:rsidR="00DA710A" w:rsidRDefault="00DA710A" w:rsidP="00F77A9C">
      <w:pPr>
        <w:jc w:val="both"/>
      </w:pPr>
    </w:p>
    <w:p w14:paraId="761E6D44" w14:textId="77777777" w:rsidR="00DA710A" w:rsidRPr="005B4867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numero</w:t>
      </w:r>
    </w:p>
    <w:p w14:paraId="20AB6CDB" w14:textId="77777777" w:rsidR="00DA710A" w:rsidRDefault="00DA710A" w:rsidP="00F77A9C">
      <w:pPr>
        <w:jc w:val="both"/>
      </w:pPr>
    </w:p>
    <w:p w14:paraId="01389AB0" w14:textId="77777777" w:rsidR="00DA710A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numero</w:t>
      </w:r>
    </w:p>
    <w:p w14:paraId="7392F3E1" w14:textId="77777777" w:rsidR="00DA710A" w:rsidRDefault="00DA710A" w:rsidP="00F77A9C">
      <w:pPr>
        <w:jc w:val="both"/>
      </w:pPr>
    </w:p>
    <w:p w14:paraId="67A2E371" w14:textId="77777777" w:rsidR="00DA710A" w:rsidRPr="005B4867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numero</w:t>
      </w:r>
    </w:p>
    <w:p w14:paraId="6EFC5039" w14:textId="77777777" w:rsidR="00DA710A" w:rsidRDefault="00DA710A" w:rsidP="00F77A9C">
      <w:pPr>
        <w:jc w:val="both"/>
      </w:pPr>
    </w:p>
    <w:p w14:paraId="609E834E" w14:textId="77777777" w:rsidR="00DA710A" w:rsidRPr="005B4867" w:rsidRDefault="00DA710A" w:rsidP="00F77A9C">
      <w:pPr>
        <w:jc w:val="both"/>
      </w:pPr>
      <w:r>
        <w:t>titolo pagina……………………………………………………………………………………………………………………………………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numero</w:t>
      </w:r>
    </w:p>
    <w:p w14:paraId="3C20370E" w14:textId="379E536E" w:rsidR="00DA710A" w:rsidRDefault="00DA710A" w:rsidP="00F77A9C">
      <w:pPr>
        <w:jc w:val="both"/>
      </w:pPr>
    </w:p>
    <w:p w14:paraId="4FF37A1A" w14:textId="77777777" w:rsidR="00606427" w:rsidRDefault="00606427" w:rsidP="00F77A9C">
      <w:pPr>
        <w:jc w:val="both"/>
      </w:pPr>
      <w:bookmarkStart w:id="0" w:name="_GoBack"/>
      <w:bookmarkEnd w:id="0"/>
    </w:p>
    <w:sectPr w:rsidR="00606427" w:rsidSect="008E207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CDB3B" w14:textId="77777777" w:rsidR="00902149" w:rsidRDefault="00902149" w:rsidP="001205A1">
      <w:r>
        <w:separator/>
      </w:r>
    </w:p>
  </w:endnote>
  <w:endnote w:type="continuationSeparator" w:id="0">
    <w:p w14:paraId="391D7646" w14:textId="77777777" w:rsidR="00902149" w:rsidRDefault="00902149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ed Hat Display SemiBold">
    <w:panose1 w:val="02010303040201060303"/>
    <w:charset w:val="00"/>
    <w:family w:val="auto"/>
    <w:pitch w:val="variable"/>
    <w:sig w:usb0="A000006F" w:usb1="4000006B" w:usb2="00000028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697884697"/>
      <w:docPartObj>
        <w:docPartGallery w:val="Page Numbers (Bottom of Page)"/>
        <w:docPartUnique/>
      </w:docPartObj>
    </w:sdtPr>
    <w:sdtContent>
      <w:p w14:paraId="67EC3DF9" w14:textId="77777777" w:rsidR="00C671E2" w:rsidRDefault="00C671E2" w:rsidP="007C25D6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  <w:lang w:bidi="it-IT"/>
          </w:rPr>
          <w:fldChar w:fldCharType="begin"/>
        </w:r>
        <w:r>
          <w:rPr>
            <w:rStyle w:val="Numeropagina"/>
            <w:lang w:bidi="it-IT"/>
          </w:rPr>
          <w:instrText xml:space="preserve"> PAGE </w:instrText>
        </w:r>
        <w:r>
          <w:rPr>
            <w:rStyle w:val="Numeropagina"/>
            <w:lang w:bidi="it-IT"/>
          </w:rPr>
          <w:fldChar w:fldCharType="separate"/>
        </w:r>
        <w:r>
          <w:rPr>
            <w:rStyle w:val="Numeropagina"/>
            <w:noProof/>
            <w:lang w:bidi="it-IT"/>
          </w:rPr>
          <w:t>2</w:t>
        </w:r>
        <w:r>
          <w:rPr>
            <w:rStyle w:val="Numeropagina"/>
            <w:lang w:bidi="it-IT"/>
          </w:rPr>
          <w:fldChar w:fldCharType="end"/>
        </w:r>
      </w:p>
    </w:sdtContent>
  </w:sdt>
  <w:p w14:paraId="6D126E6B" w14:textId="77777777" w:rsidR="00C671E2" w:rsidRDefault="00C671E2" w:rsidP="001205A1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  <w:color w:val="000000" w:themeColor="text1"/>
      </w:rPr>
      <w:id w:val="-1041358343"/>
      <w:docPartObj>
        <w:docPartGallery w:val="Page Numbers (Bottom of Page)"/>
        <w:docPartUnique/>
      </w:docPartObj>
    </w:sdtPr>
    <w:sdtEndPr>
      <w:rPr>
        <w:rStyle w:val="Numeropagina"/>
        <w:rFonts w:ascii="Red Hat Display SemiBold" w:hAnsi="Red Hat Display SemiBold" w:cs="Red Hat Display SemiBold"/>
        <w:b w:val="0"/>
        <w:bCs/>
        <w:sz w:val="24"/>
      </w:rPr>
    </w:sdtEndPr>
    <w:sdtContent>
      <w:p w14:paraId="11FCCBF8" w14:textId="65D865DB" w:rsidR="00C671E2" w:rsidRPr="005B4867" w:rsidRDefault="00C671E2" w:rsidP="007C25D6">
        <w:pPr>
          <w:pStyle w:val="Pidipagina"/>
          <w:framePr w:wrap="none" w:vAnchor="text" w:hAnchor="margin" w:xAlign="right" w:y="1"/>
          <w:rPr>
            <w:rStyle w:val="Numeropagina"/>
            <w:rFonts w:ascii="Red Hat Display SemiBold" w:hAnsi="Red Hat Display SemiBold" w:cs="Red Hat Display SemiBold"/>
            <w:b w:val="0"/>
            <w:bCs/>
            <w:color w:val="000000" w:themeColor="text1"/>
            <w:sz w:val="24"/>
          </w:rPr>
        </w:pPr>
        <w:r w:rsidRPr="005B4867">
          <w:rPr>
            <w:rStyle w:val="Numeropagina"/>
            <w:rFonts w:ascii="Red Hat Display SemiBold" w:hAnsi="Red Hat Display SemiBold" w:cs="Red Hat Display SemiBold"/>
            <w:b w:val="0"/>
            <w:bCs/>
            <w:color w:val="000000" w:themeColor="text1"/>
            <w:sz w:val="24"/>
            <w:lang w:bidi="it-IT"/>
          </w:rPr>
          <w:fldChar w:fldCharType="begin"/>
        </w:r>
        <w:r w:rsidRPr="005B4867">
          <w:rPr>
            <w:rStyle w:val="Numeropagina"/>
            <w:rFonts w:ascii="Red Hat Display SemiBold" w:hAnsi="Red Hat Display SemiBold" w:cs="Red Hat Display SemiBold"/>
            <w:b w:val="0"/>
            <w:bCs/>
            <w:color w:val="000000" w:themeColor="text1"/>
            <w:sz w:val="24"/>
            <w:lang w:bidi="it-IT"/>
          </w:rPr>
          <w:instrText xml:space="preserve"> PAGE </w:instrText>
        </w:r>
        <w:r w:rsidRPr="005B4867">
          <w:rPr>
            <w:rStyle w:val="Numeropagina"/>
            <w:rFonts w:ascii="Red Hat Display SemiBold" w:hAnsi="Red Hat Display SemiBold" w:cs="Red Hat Display SemiBold"/>
            <w:b w:val="0"/>
            <w:bCs/>
            <w:color w:val="000000" w:themeColor="text1"/>
            <w:sz w:val="24"/>
            <w:lang w:bidi="it-IT"/>
          </w:rPr>
          <w:fldChar w:fldCharType="separate"/>
        </w:r>
        <w:r w:rsidRPr="005B4867">
          <w:rPr>
            <w:rStyle w:val="Numeropagina"/>
            <w:rFonts w:ascii="Red Hat Display SemiBold" w:hAnsi="Red Hat Display SemiBold" w:cs="Red Hat Display SemiBold"/>
            <w:b w:val="0"/>
            <w:bCs/>
            <w:noProof/>
            <w:color w:val="000000" w:themeColor="text1"/>
            <w:sz w:val="24"/>
            <w:lang w:bidi="it-IT"/>
          </w:rPr>
          <w:t>4</w:t>
        </w:r>
        <w:r w:rsidRPr="005B4867">
          <w:rPr>
            <w:rStyle w:val="Numeropagina"/>
            <w:rFonts w:ascii="Red Hat Display SemiBold" w:hAnsi="Red Hat Display SemiBold" w:cs="Red Hat Display SemiBold"/>
            <w:b w:val="0"/>
            <w:bCs/>
            <w:color w:val="000000" w:themeColor="text1"/>
            <w:sz w:val="24"/>
            <w:lang w:bidi="it-IT"/>
          </w:rPr>
          <w:fldChar w:fldCharType="end"/>
        </w:r>
      </w:p>
    </w:sdtContent>
  </w:sdt>
  <w:tbl>
    <w:tblPr>
      <w:tblW w:w="21316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  <w:gridCol w:w="5329"/>
      <w:gridCol w:w="5329"/>
    </w:tblGrid>
    <w:tr w:rsidR="00C671E2" w:rsidRPr="005B4867" w14:paraId="0507E864" w14:textId="77777777" w:rsidTr="005B4867">
      <w:tc>
        <w:tcPr>
          <w:tcW w:w="5329" w:type="dxa"/>
        </w:tcPr>
        <w:p w14:paraId="2A29A590" w14:textId="5F5AA2C0" w:rsidR="00C671E2" w:rsidRPr="005B4867" w:rsidRDefault="00C671E2" w:rsidP="00C66528">
          <w:pPr>
            <w:pStyle w:val="Pidipagina"/>
            <w:rPr>
              <w:rFonts w:ascii="Red Hat Display SemiBold" w:hAnsi="Red Hat Display SemiBold" w:cs="Red Hat Display SemiBold"/>
              <w:b w:val="0"/>
              <w:bCs/>
              <w:color w:val="000000" w:themeColor="text1"/>
              <w:sz w:val="24"/>
            </w:rPr>
          </w:pPr>
        </w:p>
      </w:tc>
      <w:tc>
        <w:tcPr>
          <w:tcW w:w="5329" w:type="dxa"/>
        </w:tcPr>
        <w:p w14:paraId="22BE4CFB" w14:textId="77777777" w:rsidR="00C671E2" w:rsidRPr="005B4867" w:rsidRDefault="00C671E2" w:rsidP="00A31A5B">
          <w:pPr>
            <w:pStyle w:val="Pidipagina"/>
            <w:rPr>
              <w:rFonts w:ascii="Red Hat Display SemiBold" w:hAnsi="Red Hat Display SemiBold" w:cs="Red Hat Display SemiBold"/>
              <w:b w:val="0"/>
              <w:bCs/>
              <w:color w:val="000000" w:themeColor="text1"/>
              <w:sz w:val="24"/>
            </w:rPr>
          </w:pPr>
        </w:p>
      </w:tc>
      <w:tc>
        <w:tcPr>
          <w:tcW w:w="5329" w:type="dxa"/>
        </w:tcPr>
        <w:p w14:paraId="5E1A3F38" w14:textId="33D23815" w:rsidR="00C671E2" w:rsidRPr="005B4867" w:rsidRDefault="00C671E2" w:rsidP="00A31A5B">
          <w:pPr>
            <w:pStyle w:val="Pidipagina"/>
            <w:rPr>
              <w:rFonts w:ascii="Red Hat Display SemiBold" w:hAnsi="Red Hat Display SemiBold" w:cs="Red Hat Display SemiBold"/>
              <w:b w:val="0"/>
              <w:bCs/>
              <w:color w:val="000000" w:themeColor="text1"/>
              <w:sz w:val="24"/>
            </w:rPr>
          </w:pPr>
        </w:p>
      </w:tc>
      <w:tc>
        <w:tcPr>
          <w:tcW w:w="5329" w:type="dxa"/>
        </w:tcPr>
        <w:p w14:paraId="1AC14F32" w14:textId="16C9FDCC" w:rsidR="00C671E2" w:rsidRPr="005B4867" w:rsidRDefault="00C671E2" w:rsidP="00A31A5B">
          <w:pPr>
            <w:pStyle w:val="Pidipagina"/>
            <w:rPr>
              <w:rFonts w:ascii="Red Hat Display SemiBold" w:hAnsi="Red Hat Display SemiBold" w:cs="Red Hat Display SemiBold"/>
              <w:b w:val="0"/>
              <w:bCs/>
              <w:color w:val="000000" w:themeColor="text1"/>
              <w:sz w:val="24"/>
            </w:rPr>
          </w:pPr>
        </w:p>
      </w:tc>
    </w:tr>
  </w:tbl>
  <w:p w14:paraId="1B6AF2C9" w14:textId="77777777" w:rsidR="00C671E2" w:rsidRDefault="00C671E2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D9FB9" w14:textId="77777777" w:rsidR="00C671E2" w:rsidRDefault="00C671E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B8B1F" w14:textId="77777777" w:rsidR="00902149" w:rsidRDefault="00902149" w:rsidP="001205A1">
      <w:r>
        <w:separator/>
      </w:r>
    </w:p>
  </w:footnote>
  <w:footnote w:type="continuationSeparator" w:id="0">
    <w:p w14:paraId="2AF7AC47" w14:textId="77777777" w:rsidR="00902149" w:rsidRDefault="00902149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078C6" w14:textId="77777777" w:rsidR="00C671E2" w:rsidRDefault="00C671E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8C328" w14:textId="5DEF2606" w:rsidR="00C671E2" w:rsidRDefault="00C671E2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021B3" w14:textId="77777777" w:rsidR="00C671E2" w:rsidRDefault="00C671E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03DC6"/>
    <w:multiLevelType w:val="hybridMultilevel"/>
    <w:tmpl w:val="E4ECD89C"/>
    <w:lvl w:ilvl="0" w:tplc="612E75DC">
      <w:start w:val="1"/>
      <w:numFmt w:val="decimal"/>
      <w:lvlText w:val="%1."/>
      <w:lvlJc w:val="left"/>
      <w:pPr>
        <w:ind w:left="10" w:firstLine="0"/>
      </w:pPr>
      <w:rPr>
        <w:rFonts w:ascii="Red Hat Display SemiBold" w:eastAsia="Arial" w:hAnsi="Red Hat Display SemiBold" w:cs="Red Hat Display SemiBold" w:hint="default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12442952">
      <w:start w:val="1"/>
      <w:numFmt w:val="lowerLetter"/>
      <w:lvlText w:val="%2"/>
      <w:lvlJc w:val="left"/>
      <w:pPr>
        <w:ind w:left="135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B90F7C6">
      <w:start w:val="1"/>
      <w:numFmt w:val="lowerRoman"/>
      <w:lvlText w:val="%3"/>
      <w:lvlJc w:val="left"/>
      <w:pPr>
        <w:ind w:left="207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B12E830">
      <w:start w:val="1"/>
      <w:numFmt w:val="decimal"/>
      <w:lvlText w:val="%4"/>
      <w:lvlJc w:val="left"/>
      <w:pPr>
        <w:ind w:left="279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BF6FC76">
      <w:start w:val="1"/>
      <w:numFmt w:val="lowerLetter"/>
      <w:lvlText w:val="%5"/>
      <w:lvlJc w:val="left"/>
      <w:pPr>
        <w:ind w:left="351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A564282">
      <w:start w:val="1"/>
      <w:numFmt w:val="lowerRoman"/>
      <w:lvlText w:val="%6"/>
      <w:lvlJc w:val="left"/>
      <w:pPr>
        <w:ind w:left="423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FDC335A">
      <w:start w:val="1"/>
      <w:numFmt w:val="decimal"/>
      <w:lvlText w:val="%7"/>
      <w:lvlJc w:val="left"/>
      <w:pPr>
        <w:ind w:left="495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09ADFC0">
      <w:start w:val="1"/>
      <w:numFmt w:val="lowerLetter"/>
      <w:lvlText w:val="%8"/>
      <w:lvlJc w:val="left"/>
      <w:pPr>
        <w:ind w:left="567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C664E08">
      <w:start w:val="1"/>
      <w:numFmt w:val="lowerRoman"/>
      <w:lvlText w:val="%9"/>
      <w:lvlJc w:val="left"/>
      <w:pPr>
        <w:ind w:left="639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DF74CDA"/>
    <w:multiLevelType w:val="hybridMultilevel"/>
    <w:tmpl w:val="FEEC4B36"/>
    <w:lvl w:ilvl="0" w:tplc="A71093C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157463E8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38486A18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E80663A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51E647F2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556553C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3232FFD6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456FE38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27642D2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AC043D3"/>
    <w:multiLevelType w:val="hybridMultilevel"/>
    <w:tmpl w:val="5E8ED0FE"/>
    <w:lvl w:ilvl="0" w:tplc="D1F8C7B0">
      <w:start w:val="1"/>
      <w:numFmt w:val="lowerLetter"/>
      <w:lvlText w:val="%1)"/>
      <w:lvlJc w:val="left"/>
      <w:pPr>
        <w:ind w:left="345" w:firstLine="0"/>
      </w:pPr>
      <w:rPr>
        <w:rFonts w:ascii="Red Hat Display SemiBold" w:eastAsia="Arial" w:hAnsi="Red Hat Display SemiBold" w:cs="Red Hat Display SemiBold" w:hint="default"/>
        <w:b w:val="0"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0741E76">
      <w:start w:val="1"/>
      <w:numFmt w:val="decimal"/>
      <w:lvlText w:val="%2)"/>
      <w:lvlJc w:val="left"/>
      <w:pPr>
        <w:ind w:left="953" w:firstLine="0"/>
      </w:pPr>
      <w:rPr>
        <w:rFonts w:ascii="Red Hat Display SemiBold" w:eastAsia="Arial" w:hAnsi="Red Hat Display SemiBold" w:cs="Red Hat Display SemiBold" w:hint="default"/>
        <w:b w:val="0"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4768BE68">
      <w:start w:val="1"/>
      <w:numFmt w:val="lowerRoman"/>
      <w:lvlText w:val="%3"/>
      <w:lvlJc w:val="left"/>
      <w:pPr>
        <w:ind w:left="1525" w:firstLine="0"/>
      </w:pPr>
      <w:rPr>
        <w:rFonts w:ascii="Arial" w:eastAsia="Arial" w:hAnsi="Arial" w:cs="Arial"/>
        <w:b w:val="0"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20273F6">
      <w:start w:val="1"/>
      <w:numFmt w:val="decimal"/>
      <w:lvlText w:val="%4"/>
      <w:lvlJc w:val="left"/>
      <w:pPr>
        <w:ind w:left="2245" w:firstLine="0"/>
      </w:pPr>
      <w:rPr>
        <w:rFonts w:ascii="Arial" w:eastAsia="Arial" w:hAnsi="Arial" w:cs="Arial"/>
        <w:b w:val="0"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3687772">
      <w:start w:val="1"/>
      <w:numFmt w:val="lowerLetter"/>
      <w:lvlText w:val="%5"/>
      <w:lvlJc w:val="left"/>
      <w:pPr>
        <w:ind w:left="2965" w:firstLine="0"/>
      </w:pPr>
      <w:rPr>
        <w:rFonts w:ascii="Arial" w:eastAsia="Arial" w:hAnsi="Arial" w:cs="Arial"/>
        <w:b w:val="0"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B172EDF8">
      <w:start w:val="1"/>
      <w:numFmt w:val="lowerRoman"/>
      <w:lvlText w:val="%6"/>
      <w:lvlJc w:val="left"/>
      <w:pPr>
        <w:ind w:left="3685" w:firstLine="0"/>
      </w:pPr>
      <w:rPr>
        <w:rFonts w:ascii="Arial" w:eastAsia="Arial" w:hAnsi="Arial" w:cs="Arial"/>
        <w:b w:val="0"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3A49A80">
      <w:start w:val="1"/>
      <w:numFmt w:val="decimal"/>
      <w:lvlText w:val="%7"/>
      <w:lvlJc w:val="left"/>
      <w:pPr>
        <w:ind w:left="4405" w:firstLine="0"/>
      </w:pPr>
      <w:rPr>
        <w:rFonts w:ascii="Arial" w:eastAsia="Arial" w:hAnsi="Arial" w:cs="Arial"/>
        <w:b w:val="0"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268FC24">
      <w:start w:val="1"/>
      <w:numFmt w:val="lowerLetter"/>
      <w:lvlText w:val="%8"/>
      <w:lvlJc w:val="left"/>
      <w:pPr>
        <w:ind w:left="5125" w:firstLine="0"/>
      </w:pPr>
      <w:rPr>
        <w:rFonts w:ascii="Arial" w:eastAsia="Arial" w:hAnsi="Arial" w:cs="Arial"/>
        <w:b w:val="0"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8DF6A966">
      <w:start w:val="1"/>
      <w:numFmt w:val="lowerRoman"/>
      <w:lvlText w:val="%9"/>
      <w:lvlJc w:val="left"/>
      <w:pPr>
        <w:ind w:left="5845" w:firstLine="0"/>
      </w:pPr>
      <w:rPr>
        <w:rFonts w:ascii="Arial" w:eastAsia="Arial" w:hAnsi="Arial" w:cs="Arial"/>
        <w:b w:val="0"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DD92A74"/>
    <w:multiLevelType w:val="hybridMultilevel"/>
    <w:tmpl w:val="E0F82E8A"/>
    <w:lvl w:ilvl="0" w:tplc="D6E46284">
      <w:start w:val="1"/>
      <w:numFmt w:val="decimal"/>
      <w:lvlText w:val="%1)"/>
      <w:lvlJc w:val="left"/>
      <w:pPr>
        <w:ind w:left="0" w:firstLine="0"/>
      </w:pPr>
      <w:rPr>
        <w:rFonts w:ascii="Red Hat Display SemiBold" w:eastAsia="Arial" w:hAnsi="Red Hat Display SemiBold" w:cs="Red Hat Display SemiBold" w:hint="default"/>
        <w:b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8CA5DF4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CCB0EFC0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4040E84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98628E8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A588C82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E2A6D64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494A0E4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C287E2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5053364"/>
    <w:multiLevelType w:val="hybridMultilevel"/>
    <w:tmpl w:val="753C2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D4F36"/>
    <w:multiLevelType w:val="hybridMultilevel"/>
    <w:tmpl w:val="FC248F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01FC6"/>
    <w:multiLevelType w:val="hybridMultilevel"/>
    <w:tmpl w:val="636A3F0E"/>
    <w:lvl w:ilvl="0" w:tplc="041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7157646D"/>
    <w:multiLevelType w:val="hybridMultilevel"/>
    <w:tmpl w:val="36EAFAFA"/>
    <w:lvl w:ilvl="0" w:tplc="CF163B3C">
      <w:start w:val="1"/>
      <w:numFmt w:val="decimal"/>
      <w:lvlText w:val="%1)"/>
      <w:lvlJc w:val="left"/>
      <w:pPr>
        <w:ind w:left="0" w:firstLine="0"/>
      </w:pPr>
      <w:rPr>
        <w:rFonts w:ascii="Red Hat Display SemiBold" w:eastAsia="Arial" w:hAnsi="Red Hat Display SemiBold" w:cs="Red Hat Display SemiBold" w:hint="default"/>
        <w:b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8CA5DF4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CCB0EFC0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4040E84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98628E8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A588C82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E2A6D64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494A0E4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C287E2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724355DD"/>
    <w:multiLevelType w:val="hybridMultilevel"/>
    <w:tmpl w:val="4FCCDCAE"/>
    <w:lvl w:ilvl="0" w:tplc="918E5C30">
      <w:start w:val="9"/>
      <w:numFmt w:val="decimal"/>
      <w:lvlText w:val="%1."/>
      <w:lvlJc w:val="left"/>
      <w:pPr>
        <w:ind w:left="10" w:firstLine="0"/>
      </w:pPr>
      <w:rPr>
        <w:rFonts w:ascii="Red Hat Display SemiBold" w:eastAsia="Arial" w:hAnsi="Red Hat Display SemiBold" w:cs="Red Hat Display SemiBold" w:hint="default"/>
        <w:b/>
        <w:bCs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8C87B26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/>
        <w:bCs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FE65892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/>
        <w:bCs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7D63498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/>
        <w:bCs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F089298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/>
        <w:bCs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70CE097E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/>
        <w:bCs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AD4BBA4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/>
        <w:bCs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F83E2BB8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/>
        <w:bCs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966E8880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/>
        <w:bCs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727C5FDD"/>
    <w:multiLevelType w:val="hybridMultilevel"/>
    <w:tmpl w:val="F042986C"/>
    <w:lvl w:ilvl="0" w:tplc="137CEF7C">
      <w:start w:val="1"/>
      <w:numFmt w:val="bullet"/>
      <w:lvlText w:val="-"/>
      <w:lvlJc w:val="left"/>
      <w:pPr>
        <w:ind w:left="12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B4EC8D6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130E1C4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B1D83EA6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B8074E2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398DA34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76C7602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F8EBB54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576DE68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793128A9"/>
    <w:multiLevelType w:val="hybridMultilevel"/>
    <w:tmpl w:val="40F20F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B0D14"/>
    <w:multiLevelType w:val="hybridMultilevel"/>
    <w:tmpl w:val="EF927BBE"/>
    <w:lvl w:ilvl="0" w:tplc="26FA98B8">
      <w:start w:val="1"/>
      <w:numFmt w:val="decimal"/>
      <w:lvlText w:val="%1)"/>
      <w:lvlJc w:val="left"/>
      <w:pPr>
        <w:ind w:left="10" w:firstLine="0"/>
      </w:pPr>
      <w:rPr>
        <w:rFonts w:ascii="Arial" w:eastAsia="Arial" w:hAnsi="Arial" w:cs="Arial" w:hint="default"/>
        <w:b w:val="0"/>
        <w:i w:val="0"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12442952">
      <w:start w:val="1"/>
      <w:numFmt w:val="lowerLetter"/>
      <w:lvlText w:val="%2"/>
      <w:lvlJc w:val="left"/>
      <w:pPr>
        <w:ind w:left="135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B90F7C6">
      <w:start w:val="1"/>
      <w:numFmt w:val="lowerRoman"/>
      <w:lvlText w:val="%3"/>
      <w:lvlJc w:val="left"/>
      <w:pPr>
        <w:ind w:left="207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B12E830">
      <w:start w:val="1"/>
      <w:numFmt w:val="decimal"/>
      <w:lvlText w:val="%4"/>
      <w:lvlJc w:val="left"/>
      <w:pPr>
        <w:ind w:left="279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BF6FC76">
      <w:start w:val="1"/>
      <w:numFmt w:val="lowerLetter"/>
      <w:lvlText w:val="%5"/>
      <w:lvlJc w:val="left"/>
      <w:pPr>
        <w:ind w:left="351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A564282">
      <w:start w:val="1"/>
      <w:numFmt w:val="lowerRoman"/>
      <w:lvlText w:val="%6"/>
      <w:lvlJc w:val="left"/>
      <w:pPr>
        <w:ind w:left="423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FDC335A">
      <w:start w:val="1"/>
      <w:numFmt w:val="decimal"/>
      <w:lvlText w:val="%7"/>
      <w:lvlJc w:val="left"/>
      <w:pPr>
        <w:ind w:left="495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09ADFC0">
      <w:start w:val="1"/>
      <w:numFmt w:val="lowerLetter"/>
      <w:lvlText w:val="%8"/>
      <w:lvlJc w:val="left"/>
      <w:pPr>
        <w:ind w:left="567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C664E08">
      <w:start w:val="1"/>
      <w:numFmt w:val="lowerRoman"/>
      <w:lvlText w:val="%9"/>
      <w:lvlJc w:val="left"/>
      <w:pPr>
        <w:ind w:left="639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5"/>
  </w:num>
  <w:num w:numId="11">
    <w:abstractNumId w:val="0"/>
  </w:num>
  <w:num w:numId="12">
    <w:abstractNumId w:val="7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48"/>
    <w:rsid w:val="000675A3"/>
    <w:rsid w:val="00084FD3"/>
    <w:rsid w:val="000C0C73"/>
    <w:rsid w:val="000C1013"/>
    <w:rsid w:val="000C4ED1"/>
    <w:rsid w:val="000D230A"/>
    <w:rsid w:val="001205A1"/>
    <w:rsid w:val="00121E77"/>
    <w:rsid w:val="00136D36"/>
    <w:rsid w:val="00201A0C"/>
    <w:rsid w:val="00210FF3"/>
    <w:rsid w:val="0022241F"/>
    <w:rsid w:val="002560A5"/>
    <w:rsid w:val="002877E8"/>
    <w:rsid w:val="00295CF3"/>
    <w:rsid w:val="002B0D15"/>
    <w:rsid w:val="002C30B4"/>
    <w:rsid w:val="002E6B80"/>
    <w:rsid w:val="002E7C4E"/>
    <w:rsid w:val="0031055C"/>
    <w:rsid w:val="00352A36"/>
    <w:rsid w:val="00357E23"/>
    <w:rsid w:val="00371EE1"/>
    <w:rsid w:val="003A798E"/>
    <w:rsid w:val="003C5474"/>
    <w:rsid w:val="00425A99"/>
    <w:rsid w:val="00461CDD"/>
    <w:rsid w:val="00477B2B"/>
    <w:rsid w:val="004C1500"/>
    <w:rsid w:val="00506C1F"/>
    <w:rsid w:val="005869B4"/>
    <w:rsid w:val="00586BDE"/>
    <w:rsid w:val="00591EF3"/>
    <w:rsid w:val="00593708"/>
    <w:rsid w:val="005A70CC"/>
    <w:rsid w:val="005B4867"/>
    <w:rsid w:val="005C7548"/>
    <w:rsid w:val="005E6B25"/>
    <w:rsid w:val="005F4F46"/>
    <w:rsid w:val="00603D33"/>
    <w:rsid w:val="00606427"/>
    <w:rsid w:val="00687D78"/>
    <w:rsid w:val="006A2973"/>
    <w:rsid w:val="006C60E6"/>
    <w:rsid w:val="006F0BD4"/>
    <w:rsid w:val="00724DC4"/>
    <w:rsid w:val="00743958"/>
    <w:rsid w:val="007603A0"/>
    <w:rsid w:val="007A38EE"/>
    <w:rsid w:val="007A7C9B"/>
    <w:rsid w:val="007B0740"/>
    <w:rsid w:val="007C1BAB"/>
    <w:rsid w:val="007C25D6"/>
    <w:rsid w:val="008429DF"/>
    <w:rsid w:val="008B7924"/>
    <w:rsid w:val="008C4A6E"/>
    <w:rsid w:val="008E207D"/>
    <w:rsid w:val="00902149"/>
    <w:rsid w:val="00932392"/>
    <w:rsid w:val="00943F1C"/>
    <w:rsid w:val="0097396D"/>
    <w:rsid w:val="009B4BC0"/>
    <w:rsid w:val="00A04585"/>
    <w:rsid w:val="00A15CF7"/>
    <w:rsid w:val="00A24793"/>
    <w:rsid w:val="00A31A5B"/>
    <w:rsid w:val="00A67D21"/>
    <w:rsid w:val="00A70EA7"/>
    <w:rsid w:val="00A800BD"/>
    <w:rsid w:val="00A81248"/>
    <w:rsid w:val="00A84125"/>
    <w:rsid w:val="00A8460C"/>
    <w:rsid w:val="00AA4F28"/>
    <w:rsid w:val="00AC7E4C"/>
    <w:rsid w:val="00AF4AEB"/>
    <w:rsid w:val="00B1322C"/>
    <w:rsid w:val="00B44702"/>
    <w:rsid w:val="00B6153F"/>
    <w:rsid w:val="00B67130"/>
    <w:rsid w:val="00BB3DD6"/>
    <w:rsid w:val="00C05663"/>
    <w:rsid w:val="00C66528"/>
    <w:rsid w:val="00C671E2"/>
    <w:rsid w:val="00C673F6"/>
    <w:rsid w:val="00C915F0"/>
    <w:rsid w:val="00C95B1F"/>
    <w:rsid w:val="00C97671"/>
    <w:rsid w:val="00CC29FF"/>
    <w:rsid w:val="00CF5FC3"/>
    <w:rsid w:val="00D01558"/>
    <w:rsid w:val="00D67BDD"/>
    <w:rsid w:val="00D97AAA"/>
    <w:rsid w:val="00DA710A"/>
    <w:rsid w:val="00DE2678"/>
    <w:rsid w:val="00E1103B"/>
    <w:rsid w:val="00EB108F"/>
    <w:rsid w:val="00EB2530"/>
    <w:rsid w:val="00EF7627"/>
    <w:rsid w:val="00F77A9C"/>
    <w:rsid w:val="00F92B12"/>
    <w:rsid w:val="00FB65B8"/>
    <w:rsid w:val="00FB6DC6"/>
    <w:rsid w:val="00FC054B"/>
    <w:rsid w:val="00FC49AE"/>
    <w:rsid w:val="00FD2FC3"/>
    <w:rsid w:val="00FD6E43"/>
    <w:rsid w:val="00FE2F00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9E1E6"/>
  <w15:chartTrackingRefBased/>
  <w15:docId w15:val="{5A706AFB-8093-4A4C-9B3C-B57310D3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uiPriority w:val="6"/>
    <w:qFormat/>
    <w:rsid w:val="00F77A9C"/>
    <w:rPr>
      <w:rFonts w:ascii="Red Hat Display SemiBold" w:hAnsi="Red Hat Display SemiBold"/>
      <w:color w:val="000000" w:themeColor="text1"/>
    </w:rPr>
  </w:style>
  <w:style w:type="paragraph" w:styleId="Titolo1">
    <w:name w:val="heading 1"/>
    <w:basedOn w:val="Normale"/>
    <w:next w:val="Normale"/>
    <w:link w:val="Titolo1Carattere"/>
    <w:autoRedefine/>
    <w:qFormat/>
    <w:rsid w:val="00AA4F28"/>
    <w:pPr>
      <w:keepNext/>
      <w:keepLines/>
      <w:shd w:val="clear" w:color="auto" w:fill="FFFFFF" w:themeFill="background1"/>
      <w:spacing w:before="240"/>
      <w:outlineLvl w:val="0"/>
    </w:pPr>
    <w:rPr>
      <w:rFonts w:eastAsiaTheme="majorEastAsia" w:cstheme="majorBidi"/>
      <w:b/>
    </w:rPr>
  </w:style>
  <w:style w:type="paragraph" w:styleId="Titolo2">
    <w:name w:val="heading 2"/>
    <w:basedOn w:val="Normale"/>
    <w:next w:val="Normale"/>
    <w:link w:val="Titolo2Carattere"/>
    <w:uiPriority w:val="1"/>
    <w:qFormat/>
    <w:rsid w:val="00EB108F"/>
    <w:pPr>
      <w:keepNext/>
      <w:keepLines/>
      <w:outlineLvl w:val="1"/>
    </w:pPr>
    <w:rPr>
      <w:rFonts w:eastAsiaTheme="majorEastAsia" w:cstheme="majorBidi"/>
      <w:sz w:val="42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2"/>
    <w:qFormat/>
    <w:rsid w:val="00EB108F"/>
    <w:pPr>
      <w:keepNext/>
      <w:keepLines/>
      <w:outlineLvl w:val="2"/>
    </w:pPr>
    <w:rPr>
      <w:rFonts w:eastAsiaTheme="majorEastAsia" w:cstheme="majorBidi"/>
      <w:b/>
      <w:sz w:val="36"/>
    </w:rPr>
  </w:style>
  <w:style w:type="paragraph" w:styleId="Titolo4">
    <w:name w:val="heading 4"/>
    <w:basedOn w:val="Normale"/>
    <w:next w:val="Normale"/>
    <w:link w:val="Titolo4Carattere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sz w:val="32"/>
    </w:rPr>
  </w:style>
  <w:style w:type="paragraph" w:styleId="Titolo5">
    <w:name w:val="heading 5"/>
    <w:basedOn w:val="Normale"/>
    <w:next w:val="Normale"/>
    <w:link w:val="Titolo5Carattere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rsid w:val="00AA4F28"/>
    <w:rPr>
      <w:rFonts w:ascii="Red Hat Display SemiBold" w:eastAsiaTheme="majorEastAsia" w:hAnsi="Red Hat Display SemiBold" w:cstheme="majorBidi"/>
      <w:b/>
      <w:color w:val="000000" w:themeColor="text1"/>
      <w:shd w:val="clear" w:color="auto" w:fill="FFFFFF" w:themeFill="background1"/>
    </w:rPr>
  </w:style>
  <w:style w:type="character" w:customStyle="1" w:styleId="Titolo2Carattere">
    <w:name w:val="Titolo 2 Carattere"/>
    <w:basedOn w:val="Carpredefinitoparagrafo"/>
    <w:link w:val="Titolo2"/>
    <w:uiPriority w:val="1"/>
    <w:rsid w:val="00EB108F"/>
    <w:rPr>
      <w:rFonts w:ascii="Red Hat Display SemiBold" w:eastAsiaTheme="majorEastAsia" w:hAnsi="Red Hat Display SemiBold" w:cstheme="majorBidi"/>
      <w:color w:val="000000" w:themeColor="text1"/>
      <w:sz w:val="42"/>
      <w:szCs w:val="26"/>
    </w:rPr>
  </w:style>
  <w:style w:type="paragraph" w:customStyle="1" w:styleId="Ancoraggiografico">
    <w:name w:val="Ancoraggio grafico"/>
    <w:basedOn w:val="Normale"/>
    <w:uiPriority w:val="7"/>
    <w:qFormat/>
    <w:rsid w:val="00352A36"/>
    <w:rPr>
      <w:sz w:val="10"/>
    </w:rPr>
  </w:style>
  <w:style w:type="character" w:customStyle="1" w:styleId="Titolo3Carattere">
    <w:name w:val="Titolo 3 Carattere"/>
    <w:basedOn w:val="Carpredefinitoparagrafo"/>
    <w:link w:val="Titolo3"/>
    <w:uiPriority w:val="2"/>
    <w:rsid w:val="00EB108F"/>
    <w:rPr>
      <w:rFonts w:ascii="Red Hat Display SemiBold" w:eastAsiaTheme="majorEastAsia" w:hAnsi="Red Hat Display SemiBold" w:cstheme="majorBidi"/>
      <w:b/>
      <w:color w:val="000000" w:themeColor="text1"/>
      <w:sz w:val="36"/>
    </w:rPr>
  </w:style>
  <w:style w:type="character" w:customStyle="1" w:styleId="Titolo4Carattere">
    <w:name w:val="Titolo 4 Carattere"/>
    <w:basedOn w:val="Carpredefinitoparagrafo"/>
    <w:link w:val="Titolo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sto">
    <w:name w:val="Testo"/>
    <w:basedOn w:val="Normale"/>
    <w:uiPriority w:val="5"/>
    <w:qFormat/>
    <w:rsid w:val="00F77A9C"/>
    <w:rPr>
      <w:i/>
    </w:rPr>
  </w:style>
  <w:style w:type="paragraph" w:styleId="Intestazione">
    <w:name w:val="header"/>
    <w:basedOn w:val="Normale"/>
    <w:link w:val="IntestazioneCarattere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6528"/>
  </w:style>
  <w:style w:type="paragraph" w:styleId="Pidipagina">
    <w:name w:val="footer"/>
    <w:basedOn w:val="Normale"/>
    <w:link w:val="PidipaginaCarattere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eropagina">
    <w:name w:val="page number"/>
    <w:basedOn w:val="Carpredefinitoparagrafo"/>
    <w:uiPriority w:val="99"/>
    <w:semiHidden/>
    <w:rsid w:val="001205A1"/>
  </w:style>
  <w:style w:type="character" w:customStyle="1" w:styleId="Titolo5Carattere">
    <w:name w:val="Titolo 5 Carattere"/>
    <w:basedOn w:val="Carpredefinitoparagrafo"/>
    <w:link w:val="Titolo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Testosegnaposto">
    <w:name w:val="Placeholder Text"/>
    <w:basedOn w:val="Carpredefinitoparagrafo"/>
    <w:uiPriority w:val="99"/>
    <w:semiHidden/>
    <w:rsid w:val="00C66528"/>
    <w:rPr>
      <w:color w:val="808080"/>
    </w:rPr>
  </w:style>
  <w:style w:type="character" w:styleId="Enfasicorsivo">
    <w:name w:val="Emphasis"/>
    <w:basedOn w:val="Carpredefinitoparagrafo"/>
    <w:uiPriority w:val="20"/>
    <w:qFormat/>
    <w:rsid w:val="00FC49AE"/>
    <w:rPr>
      <w:i w:val="0"/>
      <w:iCs/>
      <w:color w:val="00C1C7" w:themeColor="accent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Paragrafoelenco">
    <w:name w:val="List Paragraph"/>
    <w:basedOn w:val="Normale"/>
    <w:uiPriority w:val="34"/>
    <w:qFormat/>
    <w:rsid w:val="00F77A9C"/>
    <w:pPr>
      <w:ind w:left="720"/>
      <w:contextualSpacing/>
    </w:pPr>
  </w:style>
  <w:style w:type="table" w:styleId="Tabellasemplice-3">
    <w:name w:val="Plain Table 3"/>
    <w:basedOn w:val="Tabellanormale"/>
    <w:uiPriority w:val="43"/>
    <w:rsid w:val="00352A3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5scura">
    <w:name w:val="Grid Table 5 Dark"/>
    <w:basedOn w:val="Tabellanormale"/>
    <w:uiPriority w:val="50"/>
    <w:rsid w:val="00352A3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NormaleWeb">
    <w:name w:val="Normal (Web)"/>
    <w:basedOn w:val="Normale"/>
    <w:uiPriority w:val="99"/>
    <w:unhideWhenUsed/>
    <w:rsid w:val="00B1322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it-IT"/>
    </w:rPr>
  </w:style>
  <w:style w:type="character" w:styleId="Enfasigrassetto">
    <w:name w:val="Strong"/>
    <w:basedOn w:val="Carpredefinitoparagrafo"/>
    <w:uiPriority w:val="22"/>
    <w:qFormat/>
    <w:rsid w:val="00D01558"/>
    <w:rPr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C7E4C"/>
    <w:pPr>
      <w:spacing w:after="100"/>
    </w:pPr>
    <w:rPr>
      <w:rFonts w:asciiTheme="minorHAnsi" w:eastAsiaTheme="minorEastAsia" w:hAnsiTheme="minorHAnsi"/>
      <w:bCs/>
      <w:color w:val="auto"/>
      <w:sz w:val="20"/>
      <w:szCs w:val="20"/>
      <w:lang w:val="en-US"/>
    </w:rPr>
  </w:style>
  <w:style w:type="table" w:customStyle="1" w:styleId="LightGrid-Accent11">
    <w:name w:val="Light Grid - Accent 11"/>
    <w:basedOn w:val="Tabellanormale"/>
    <w:uiPriority w:val="62"/>
    <w:rsid w:val="0097396D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  <w:insideH w:val="single" w:sz="8" w:space="0" w:color="123869" w:themeColor="accent1"/>
        <w:insideV w:val="single" w:sz="8" w:space="0" w:color="12386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18" w:space="0" w:color="123869" w:themeColor="accent1"/>
          <w:right w:val="single" w:sz="8" w:space="0" w:color="123869" w:themeColor="accent1"/>
          <w:insideH w:val="nil"/>
          <w:insideV w:val="single" w:sz="8" w:space="0" w:color="12386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  <w:insideH w:val="nil"/>
          <w:insideV w:val="single" w:sz="8" w:space="0" w:color="12386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  <w:tblStylePr w:type="band1Vert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  <w:shd w:val="clear" w:color="auto" w:fill="ADCAF1" w:themeFill="accent1" w:themeFillTint="3F"/>
      </w:tcPr>
    </w:tblStylePr>
    <w:tblStylePr w:type="band1Horz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  <w:insideV w:val="single" w:sz="8" w:space="0" w:color="123869" w:themeColor="accent1"/>
        </w:tcBorders>
        <w:shd w:val="clear" w:color="auto" w:fill="ADCAF1" w:themeFill="accent1" w:themeFillTint="3F"/>
      </w:tcPr>
    </w:tblStylePr>
    <w:tblStylePr w:type="band2Horz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  <w:insideV w:val="single" w:sz="8" w:space="0" w:color="123869" w:themeColor="accent1"/>
        </w:tcBorders>
      </w:tcPr>
    </w:tblStylePr>
  </w:style>
  <w:style w:type="table" w:customStyle="1" w:styleId="MediumList1-Accent11">
    <w:name w:val="Medium List 1 - Accent 11"/>
    <w:basedOn w:val="Tabellanormale"/>
    <w:uiPriority w:val="65"/>
    <w:rsid w:val="0097396D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123869" w:themeColor="accent1"/>
        <w:bottom w:val="single" w:sz="8" w:space="0" w:color="12386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23869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123869" w:themeColor="accent1"/>
          <w:bottom w:val="single" w:sz="8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23869" w:themeColor="accent1"/>
          <w:bottom w:val="single" w:sz="8" w:space="0" w:color="123869" w:themeColor="accent1"/>
        </w:tcBorders>
      </w:tcPr>
    </w:tblStylePr>
    <w:tblStylePr w:type="band1Vert">
      <w:tblPr/>
      <w:tcPr>
        <w:shd w:val="clear" w:color="auto" w:fill="ADCAF1" w:themeFill="accent1" w:themeFillTint="3F"/>
      </w:tcPr>
    </w:tblStylePr>
    <w:tblStylePr w:type="band1Horz">
      <w:tblPr/>
      <w:tcPr>
        <w:shd w:val="clear" w:color="auto" w:fill="ADCAF1" w:themeFill="accent1" w:themeFillTint="3F"/>
      </w:tcPr>
    </w:tblStylePr>
  </w:style>
  <w:style w:type="table" w:customStyle="1" w:styleId="LightList-Accent11">
    <w:name w:val="Light List - Accent 11"/>
    <w:basedOn w:val="Tabellanormale"/>
    <w:uiPriority w:val="61"/>
    <w:rsid w:val="007C25D6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2386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  <w:tblStylePr w:type="band1Horz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</w:style>
  <w:style w:type="table" w:styleId="Grigliamedia1-Colore6">
    <w:name w:val="Medium Grid 1 Accent 6"/>
    <w:basedOn w:val="Tabellanormale"/>
    <w:uiPriority w:val="67"/>
    <w:rsid w:val="007C25D6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5F5F5" w:themeColor="accent6" w:themeTint="BF"/>
        <w:left w:val="single" w:sz="8" w:space="0" w:color="F5F5F5" w:themeColor="accent6" w:themeTint="BF"/>
        <w:bottom w:val="single" w:sz="8" w:space="0" w:color="F5F5F5" w:themeColor="accent6" w:themeTint="BF"/>
        <w:right w:val="single" w:sz="8" w:space="0" w:color="F5F5F5" w:themeColor="accent6" w:themeTint="BF"/>
        <w:insideH w:val="single" w:sz="8" w:space="0" w:color="F5F5F5" w:themeColor="accent6" w:themeTint="BF"/>
        <w:insideV w:val="single" w:sz="8" w:space="0" w:color="F5F5F5" w:themeColor="accent6" w:themeTint="BF"/>
      </w:tblBorders>
    </w:tblPr>
    <w:tcPr>
      <w:shd w:val="clear" w:color="auto" w:fill="FBFB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5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table" w:styleId="Elencochiaro-Colore3">
    <w:name w:val="Light List Accent 3"/>
    <w:basedOn w:val="Tabellanormale"/>
    <w:uiPriority w:val="61"/>
    <w:rsid w:val="007C25D6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EDF0F4" w:themeColor="accent3"/>
        <w:left w:val="single" w:sz="8" w:space="0" w:color="EDF0F4" w:themeColor="accent3"/>
        <w:bottom w:val="single" w:sz="8" w:space="0" w:color="EDF0F4" w:themeColor="accent3"/>
        <w:right w:val="single" w:sz="8" w:space="0" w:color="EDF0F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F0F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  <w:tblStylePr w:type="band1Horz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</w:style>
  <w:style w:type="table" w:styleId="Elencochiaro-Colore2">
    <w:name w:val="Light List Accent 2"/>
    <w:basedOn w:val="Tabellanormale"/>
    <w:uiPriority w:val="61"/>
    <w:rsid w:val="007C25D6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00C1C7" w:themeColor="accent2"/>
        <w:left w:val="single" w:sz="8" w:space="0" w:color="00C1C7" w:themeColor="accent2"/>
        <w:bottom w:val="single" w:sz="8" w:space="0" w:color="00C1C7" w:themeColor="accent2"/>
        <w:right w:val="single" w:sz="8" w:space="0" w:color="00C1C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C1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  <w:tblStylePr w:type="band1Horz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</w:style>
  <w:style w:type="table" w:styleId="Grigliatabellachiara">
    <w:name w:val="Grid Table Light"/>
    <w:basedOn w:val="Tabellanormale"/>
    <w:uiPriority w:val="40"/>
    <w:rsid w:val="007C25D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elenco6acolori-colore6">
    <w:name w:val="List Table 6 Colorful Accent 6"/>
    <w:basedOn w:val="Tabellanormale"/>
    <w:uiPriority w:val="51"/>
    <w:rsid w:val="007C25D6"/>
    <w:rPr>
      <w:color w:val="B5B5B5" w:themeColor="accent6" w:themeShade="BF"/>
    </w:rPr>
    <w:tblPr>
      <w:tblStyleRowBandSize w:val="1"/>
      <w:tblStyleColBandSize w:val="1"/>
      <w:tblBorders>
        <w:top w:val="single" w:sz="4" w:space="0" w:color="F2F2F2" w:themeColor="accent6"/>
        <w:bottom w:val="single" w:sz="4" w:space="0" w:color="F2F2F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2F2F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Tabellagriglia1chiara-colore3">
    <w:name w:val="Grid Table 1 Light Accent 3"/>
    <w:basedOn w:val="Tabellanormale"/>
    <w:uiPriority w:val="46"/>
    <w:rsid w:val="007C25D6"/>
    <w:tblPr>
      <w:tblStyleRowBandSize w:val="1"/>
      <w:tblStyleColBandSize w:val="1"/>
      <w:tblBorders>
        <w:top w:val="single" w:sz="4" w:space="0" w:color="F7F8FA" w:themeColor="accent3" w:themeTint="66"/>
        <w:left w:val="single" w:sz="4" w:space="0" w:color="F7F8FA" w:themeColor="accent3" w:themeTint="66"/>
        <w:bottom w:val="single" w:sz="4" w:space="0" w:color="F7F8FA" w:themeColor="accent3" w:themeTint="66"/>
        <w:right w:val="single" w:sz="4" w:space="0" w:color="F7F8FA" w:themeColor="accent3" w:themeTint="66"/>
        <w:insideH w:val="single" w:sz="4" w:space="0" w:color="F7F8FA" w:themeColor="accent3" w:themeTint="66"/>
        <w:insideV w:val="single" w:sz="4" w:space="0" w:color="F7F8F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4F5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F5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">
    <w:name w:val="Grid Table 1 Light"/>
    <w:basedOn w:val="Tabellanormale"/>
    <w:uiPriority w:val="46"/>
    <w:rsid w:val="008B792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olo">
    <w:name w:val="Title"/>
    <w:basedOn w:val="Normale"/>
    <w:next w:val="Normale"/>
    <w:link w:val="TitoloCarattere"/>
    <w:uiPriority w:val="10"/>
    <w:qFormat/>
    <w:rsid w:val="00FE2F00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E2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FE2F00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rsid w:val="00FE2F00"/>
    <w:rPr>
      <w:color w:val="FF00FF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5474"/>
    <w:rPr>
      <w:color w:val="605E5C"/>
      <w:shd w:val="clear" w:color="auto" w:fill="E1DFDD"/>
    </w:rPr>
  </w:style>
  <w:style w:type="table" w:customStyle="1" w:styleId="TableGrid">
    <w:name w:val="TableGrid"/>
    <w:rsid w:val="003C5474"/>
    <w:rPr>
      <w:rFonts w:eastAsiaTheme="minorEastAsia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agriglia1chiara-colore4">
    <w:name w:val="Grid Table 1 Light Accent 4"/>
    <w:basedOn w:val="Tabellanormale"/>
    <w:uiPriority w:val="46"/>
    <w:rsid w:val="00AA4F28"/>
    <w:tblPr>
      <w:tblStyleRowBandSize w:val="1"/>
      <w:tblStyleColBandSize w:val="1"/>
      <w:tblBorders>
        <w:top w:val="single" w:sz="4" w:space="0" w:color="F7FDFD" w:themeColor="accent4" w:themeTint="66"/>
        <w:left w:val="single" w:sz="4" w:space="0" w:color="F7FDFD" w:themeColor="accent4" w:themeTint="66"/>
        <w:bottom w:val="single" w:sz="4" w:space="0" w:color="F7FDFD" w:themeColor="accent4" w:themeTint="66"/>
        <w:right w:val="single" w:sz="4" w:space="0" w:color="F7FDFD" w:themeColor="accent4" w:themeTint="66"/>
        <w:insideH w:val="single" w:sz="4" w:space="0" w:color="F7FDFD" w:themeColor="accent4" w:themeTint="66"/>
        <w:insideV w:val="single" w:sz="4" w:space="0" w:color="F7FDF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FCF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FC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AA4F28"/>
    <w:tblPr>
      <w:tblStyleRowBandSize w:val="1"/>
      <w:tblStyleColBandSize w:val="1"/>
      <w:tblBorders>
        <w:top w:val="single" w:sz="4" w:space="0" w:color="F0F5F7" w:themeColor="accent5" w:themeTint="66"/>
        <w:left w:val="single" w:sz="4" w:space="0" w:color="F0F5F7" w:themeColor="accent5" w:themeTint="66"/>
        <w:bottom w:val="single" w:sz="4" w:space="0" w:color="F0F5F7" w:themeColor="accent5" w:themeTint="66"/>
        <w:right w:val="single" w:sz="4" w:space="0" w:color="F0F5F7" w:themeColor="accent5" w:themeTint="66"/>
        <w:insideH w:val="single" w:sz="4" w:space="0" w:color="F0F5F7" w:themeColor="accent5" w:themeTint="66"/>
        <w:insideV w:val="single" w:sz="4" w:space="0" w:color="F0F5F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9F1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AA4F28"/>
    <w:tblPr>
      <w:tblStyleRowBandSize w:val="1"/>
      <w:tblStyleColBandSize w:val="1"/>
      <w:tblBorders>
        <w:top w:val="single" w:sz="4" w:space="0" w:color="F9F9F9" w:themeColor="accent6" w:themeTint="66"/>
        <w:left w:val="single" w:sz="4" w:space="0" w:color="F9F9F9" w:themeColor="accent6" w:themeTint="66"/>
        <w:bottom w:val="single" w:sz="4" w:space="0" w:color="F9F9F9" w:themeColor="accent6" w:themeTint="66"/>
        <w:right w:val="single" w:sz="4" w:space="0" w:color="F9F9F9" w:themeColor="accent6" w:themeTint="66"/>
        <w:insideH w:val="single" w:sz="4" w:space="0" w:color="F9F9F9" w:themeColor="accent6" w:themeTint="66"/>
        <w:insideV w:val="single" w:sz="4" w:space="0" w:color="F9F9F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1">
    <w:name w:val="Grid Table 2 Accent 1"/>
    <w:basedOn w:val="Tabellanormale"/>
    <w:uiPriority w:val="47"/>
    <w:rsid w:val="00AA4F28"/>
    <w:tblPr>
      <w:tblStyleRowBandSize w:val="1"/>
      <w:tblStyleColBandSize w:val="1"/>
      <w:tblBorders>
        <w:top w:val="single" w:sz="2" w:space="0" w:color="3880DD" w:themeColor="accent1" w:themeTint="99"/>
        <w:bottom w:val="single" w:sz="2" w:space="0" w:color="3880DD" w:themeColor="accent1" w:themeTint="99"/>
        <w:insideH w:val="single" w:sz="2" w:space="0" w:color="3880DD" w:themeColor="accent1" w:themeTint="99"/>
        <w:insideV w:val="single" w:sz="2" w:space="0" w:color="3880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880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880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Tabellagriglia2">
    <w:name w:val="Grid Table 2"/>
    <w:basedOn w:val="Tabellanormale"/>
    <w:uiPriority w:val="47"/>
    <w:rsid w:val="002C30B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ENTE\AppData\Roaming\Microsoft\Templates\Tesina%20a%20tema%20jazz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39A7245-A8ED-4955-AE72-2B6A68455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Tesina a tema jazz</Template>
  <TotalTime>658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francesco.gatta@issm.network</cp:lastModifiedBy>
  <cp:revision>15</cp:revision>
  <dcterms:created xsi:type="dcterms:W3CDTF">2025-01-30T19:55:00Z</dcterms:created>
  <dcterms:modified xsi:type="dcterms:W3CDTF">2025-03-17T16:53:00Z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